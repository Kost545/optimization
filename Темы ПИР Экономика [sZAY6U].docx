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B2" w:rsidRPr="00D62FDE" w:rsidRDefault="00593EB2" w:rsidP="00593EB2">
      <w:pPr>
        <w:pStyle w:val="2"/>
        <w:spacing w:line="276" w:lineRule="auto"/>
        <w:rPr>
          <w:lang w:val="ru-RU"/>
        </w:rPr>
      </w:pPr>
      <w:r>
        <w:rPr>
          <w:lang w:val="ru-RU"/>
        </w:rPr>
        <w:t>1</w:t>
      </w:r>
      <w:r w:rsidRPr="000D04F4">
        <w:t xml:space="preserve">. </w:t>
      </w:r>
      <w:r w:rsidR="00774103">
        <w:rPr>
          <w:lang w:val="ru-RU"/>
        </w:rPr>
        <w:t>Стоимость денег</w:t>
      </w:r>
    </w:p>
    <w:p w:rsidR="004C4945" w:rsidRPr="00F95151" w:rsidRDefault="004C4945" w:rsidP="004C4945">
      <w:pPr>
        <w:pStyle w:val="3"/>
        <w:spacing w:line="276" w:lineRule="auto"/>
        <w:rPr>
          <w:i w:val="0"/>
          <w:lang w:val="ru-RU"/>
        </w:rPr>
      </w:pPr>
      <w:r>
        <w:rPr>
          <w:lang w:val="ru-RU"/>
        </w:rPr>
        <w:t>1</w:t>
      </w:r>
      <w:r>
        <w:t>.</w:t>
      </w:r>
      <w:r>
        <w:rPr>
          <w:lang w:val="ru-RU"/>
        </w:rPr>
        <w:t>0</w:t>
      </w:r>
      <w:r>
        <w:t xml:space="preserve">. </w:t>
      </w:r>
      <w:r>
        <w:rPr>
          <w:rFonts w:eastAsiaTheme="minorEastAsia"/>
          <w:lang w:val="ru-RU"/>
        </w:rPr>
        <w:t>Участники</w:t>
      </w:r>
    </w:p>
    <w:p w:rsidR="004C4945" w:rsidRDefault="004C4945" w:rsidP="004C4945">
      <w:pPr>
        <w:spacing w:line="276" w:lineRule="auto"/>
        <w:jc w:val="both"/>
        <w:rPr>
          <w:lang w:eastAsia="x-none"/>
        </w:rPr>
      </w:pPr>
      <w:r w:rsidRPr="004C4945">
        <w:rPr>
          <w:lang w:eastAsia="x-none"/>
        </w:rPr>
        <w:t>Юлневич Тимур</w:t>
      </w:r>
      <w:r>
        <w:rPr>
          <w:lang w:eastAsia="x-none"/>
        </w:rPr>
        <w:t xml:space="preserve"> – бот, анкета</w:t>
      </w:r>
    </w:p>
    <w:p w:rsidR="00593EB2" w:rsidRPr="00F95151" w:rsidRDefault="00593EB2" w:rsidP="00593EB2">
      <w:pPr>
        <w:pStyle w:val="3"/>
        <w:spacing w:line="276" w:lineRule="auto"/>
        <w:rPr>
          <w:i w:val="0"/>
          <w:lang w:val="ru-RU"/>
        </w:rPr>
      </w:pPr>
      <w:r>
        <w:rPr>
          <w:lang w:val="ru-RU"/>
        </w:rPr>
        <w:t>1</w:t>
      </w:r>
      <w:r>
        <w:t xml:space="preserve">.1. </w:t>
      </w:r>
      <w:r w:rsidR="00774103">
        <w:rPr>
          <w:rFonts w:eastAsiaTheme="minorEastAsia"/>
          <w:lang w:val="ru-RU"/>
        </w:rPr>
        <w:t>Опросник</w:t>
      </w:r>
    </w:p>
    <w:p w:rsidR="00774103" w:rsidRDefault="00774103" w:rsidP="00593EB2">
      <w:pPr>
        <w:spacing w:line="276" w:lineRule="auto"/>
        <w:jc w:val="both"/>
        <w:rPr>
          <w:lang w:eastAsia="x-none"/>
        </w:rPr>
      </w:pPr>
      <w:r>
        <w:rPr>
          <w:lang w:eastAsia="x-none"/>
        </w:rPr>
        <w:t>Анонимный бот в Телеграме и Яндекс формах</w:t>
      </w:r>
      <w:r w:rsidR="002A4158">
        <w:rPr>
          <w:lang w:eastAsia="x-none"/>
        </w:rPr>
        <w:t>.</w:t>
      </w:r>
      <w:r>
        <w:rPr>
          <w:lang w:eastAsia="x-none"/>
        </w:rPr>
        <w:t xml:space="preserve"> </w:t>
      </w:r>
    </w:p>
    <w:p w:rsidR="00774103" w:rsidRDefault="00774103" w:rsidP="00593EB2">
      <w:pPr>
        <w:spacing w:line="276" w:lineRule="auto"/>
        <w:jc w:val="both"/>
        <w:rPr>
          <w:lang w:eastAsia="x-none"/>
        </w:rPr>
      </w:pPr>
      <w:r>
        <w:rPr>
          <w:lang w:eastAsia="x-none"/>
        </w:rPr>
        <w:t>Небольшая преамбула про саму идею. Визуализация результатов. Обратная связь с интервьюируемым.</w:t>
      </w:r>
    </w:p>
    <w:p w:rsidR="00593EB2" w:rsidRDefault="00774103" w:rsidP="00593EB2">
      <w:pPr>
        <w:spacing w:line="276" w:lineRule="auto"/>
        <w:jc w:val="both"/>
        <w:rPr>
          <w:lang w:eastAsia="x-none"/>
        </w:rPr>
      </w:pPr>
      <w:r>
        <w:rPr>
          <w:lang w:eastAsia="x-none"/>
        </w:rPr>
        <w:t>Вопросы:</w:t>
      </w:r>
      <w:r w:rsidR="00593EB2">
        <w:rPr>
          <w:lang w:eastAsia="x-none"/>
        </w:rPr>
        <w:t xml:space="preserve"> 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Ваш возраст?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Ваш пол?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К какому слою общества по доходу Вы себя относите?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Ваши доходы.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Имеете ли вы недвижимость.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Имеете ли вы автомобиль.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Сколько денег Вам нужно для жизни в месяц?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 xml:space="preserve">Какую минимальной потерянную купюру Вы поднимите с земли? 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 xml:space="preserve">Вы нашли спрятанные (потерянные) деньги с визиткой хозяина. Какую минимальную сумму вы не вернете. </w:t>
      </w:r>
    </w:p>
    <w:p w:rsidR="00774103" w:rsidRDefault="00774103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За какую сумму Вы убьёте человека?</w:t>
      </w:r>
    </w:p>
    <w:p w:rsidR="003C3952" w:rsidRDefault="003C3952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Имея какую сумму Вы перестанете работать?</w:t>
      </w:r>
    </w:p>
    <w:p w:rsidR="003C3952" w:rsidRDefault="003C3952" w:rsidP="001154DE">
      <w:pPr>
        <w:pStyle w:val="a"/>
        <w:numPr>
          <w:ilvl w:val="0"/>
          <w:numId w:val="19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После какой суммы денег их прибавок не имеет значение?</w:t>
      </w:r>
    </w:p>
    <w:p w:rsidR="001154DE" w:rsidRDefault="001154DE" w:rsidP="001154DE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1</w:t>
      </w:r>
      <w:r>
        <w:t>.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В</w:t>
      </w:r>
      <w:r>
        <w:rPr>
          <w:rFonts w:eastAsiaTheme="minorEastAsia"/>
          <w:lang w:val="ru-RU"/>
        </w:rPr>
        <w:t>изуализация сырых данных</w:t>
      </w:r>
    </w:p>
    <w:p w:rsidR="001154DE" w:rsidRDefault="001154DE" w:rsidP="001154DE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1</w:t>
      </w:r>
      <w:r>
        <w:t>.</w:t>
      </w:r>
      <w:r>
        <w:rPr>
          <w:lang w:val="ru-RU"/>
        </w:rPr>
        <w:t>3</w:t>
      </w:r>
      <w:r>
        <w:t xml:space="preserve">. </w:t>
      </w:r>
      <w:r>
        <w:rPr>
          <w:lang w:val="ru-RU"/>
        </w:rPr>
        <w:t>Анализ и кластеризация</w:t>
      </w:r>
      <w:r w:rsidR="004C4945">
        <w:rPr>
          <w:lang w:val="ru-RU"/>
        </w:rPr>
        <w:t xml:space="preserve"> (карты Кохонена)</w:t>
      </w:r>
    </w:p>
    <w:p w:rsidR="001154DE" w:rsidRDefault="001154DE" w:rsidP="001154DE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1</w:t>
      </w:r>
      <w:r>
        <w:t>.</w:t>
      </w:r>
      <w:r>
        <w:rPr>
          <w:lang w:val="ru-RU"/>
        </w:rPr>
        <w:t>4</w:t>
      </w:r>
      <w:r>
        <w:t xml:space="preserve">. </w:t>
      </w:r>
      <w:r>
        <w:rPr>
          <w:lang w:val="ru-RU"/>
        </w:rPr>
        <w:t xml:space="preserve">Сообщение </w:t>
      </w:r>
    </w:p>
    <w:p w:rsidR="001154DE" w:rsidRPr="00D62FDE" w:rsidRDefault="004C4945" w:rsidP="001154DE">
      <w:pPr>
        <w:pStyle w:val="2"/>
        <w:spacing w:line="276" w:lineRule="auto"/>
        <w:rPr>
          <w:lang w:val="ru-RU"/>
        </w:rPr>
      </w:pPr>
      <w:r>
        <w:rPr>
          <w:lang w:val="ru-RU"/>
        </w:rPr>
        <w:t>2</w:t>
      </w:r>
      <w:r w:rsidR="001154DE" w:rsidRPr="000D04F4">
        <w:t xml:space="preserve">. </w:t>
      </w:r>
      <w:r>
        <w:rPr>
          <w:lang w:val="ru-RU"/>
        </w:rPr>
        <w:t xml:space="preserve">Сравнение подразделений ТюмГУ </w:t>
      </w:r>
    </w:p>
    <w:p w:rsidR="004C4945" w:rsidRPr="00F95151" w:rsidRDefault="004C4945" w:rsidP="004C4945">
      <w:pPr>
        <w:pStyle w:val="3"/>
        <w:spacing w:line="276" w:lineRule="auto"/>
        <w:rPr>
          <w:i w:val="0"/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0</w:t>
      </w:r>
      <w:r>
        <w:t xml:space="preserve">. </w:t>
      </w:r>
      <w:r>
        <w:rPr>
          <w:rFonts w:eastAsiaTheme="minorEastAsia"/>
          <w:lang w:val="ru-RU"/>
        </w:rPr>
        <w:t>Участники</w:t>
      </w:r>
    </w:p>
    <w:p w:rsidR="001154DE" w:rsidRPr="00F95151" w:rsidRDefault="004C4945" w:rsidP="001154DE">
      <w:pPr>
        <w:pStyle w:val="3"/>
        <w:spacing w:line="276" w:lineRule="auto"/>
        <w:rPr>
          <w:i w:val="0"/>
          <w:lang w:val="ru-RU"/>
        </w:rPr>
      </w:pPr>
      <w:r>
        <w:rPr>
          <w:lang w:val="ru-RU"/>
        </w:rPr>
        <w:t>2</w:t>
      </w:r>
      <w:r w:rsidR="001154DE">
        <w:t xml:space="preserve">.1. </w:t>
      </w:r>
      <w:r>
        <w:rPr>
          <w:rFonts w:eastAsiaTheme="minorEastAsia"/>
          <w:lang w:val="ru-RU"/>
        </w:rPr>
        <w:t>Исходные данные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Стоимость обучения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 xml:space="preserve">Проходной балл ЕГЭ 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Количество обучающихся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Поступивших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Бакалавров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Магистров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Преподавательский состав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Профессора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Доценты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Доктора наук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Кандидаты наук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Научная деятельность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lastRenderedPageBreak/>
        <w:t>Публикации</w:t>
      </w:r>
    </w:p>
    <w:p w:rsidR="004C4945" w:rsidRDefault="004C4945" w:rsidP="004C4945">
      <w:pPr>
        <w:pStyle w:val="a"/>
        <w:numPr>
          <w:ilvl w:val="1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Конференции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Бюджет кафедр</w:t>
      </w:r>
    </w:p>
    <w:p w:rsidR="004C4945" w:rsidRDefault="004C4945" w:rsidP="004C494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Перспективы трудоустройства выпускников</w:t>
      </w:r>
    </w:p>
    <w:p w:rsidR="004C4945" w:rsidRDefault="004C4945" w:rsidP="004C4945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Анализ и кластеризация (карты Кохонена)</w:t>
      </w:r>
    </w:p>
    <w:p w:rsidR="009A07F4" w:rsidRDefault="009A07F4" w:rsidP="009A07F4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3</w:t>
      </w:r>
      <w:r>
        <w:t xml:space="preserve">. </w:t>
      </w:r>
      <w:r>
        <w:rPr>
          <w:lang w:val="ru-RU"/>
        </w:rPr>
        <w:t xml:space="preserve">Сообщение </w:t>
      </w:r>
    </w:p>
    <w:p w:rsidR="001154DE" w:rsidRPr="00D62FDE" w:rsidRDefault="004C4945" w:rsidP="001154DE">
      <w:pPr>
        <w:pStyle w:val="2"/>
        <w:spacing w:line="276" w:lineRule="auto"/>
        <w:rPr>
          <w:lang w:val="ru-RU"/>
        </w:rPr>
      </w:pPr>
      <w:r>
        <w:rPr>
          <w:lang w:val="ru-RU"/>
        </w:rPr>
        <w:t>3</w:t>
      </w:r>
      <w:r w:rsidR="001154DE" w:rsidRPr="000D04F4">
        <w:t xml:space="preserve">. </w:t>
      </w:r>
      <w:r>
        <w:rPr>
          <w:lang w:val="ru-RU"/>
        </w:rPr>
        <w:t>Оптимизационная задача</w:t>
      </w:r>
    </w:p>
    <w:p w:rsidR="004C4945" w:rsidRPr="00F95151" w:rsidRDefault="004C4945" w:rsidP="004C4945">
      <w:pPr>
        <w:pStyle w:val="3"/>
        <w:spacing w:line="276" w:lineRule="auto"/>
        <w:rPr>
          <w:i w:val="0"/>
          <w:lang w:val="ru-RU"/>
        </w:rPr>
      </w:pPr>
      <w:r>
        <w:rPr>
          <w:lang w:val="ru-RU"/>
        </w:rPr>
        <w:t>3</w:t>
      </w:r>
      <w:r>
        <w:t>.</w:t>
      </w:r>
      <w:r>
        <w:rPr>
          <w:lang w:val="ru-RU"/>
        </w:rPr>
        <w:t>0</w:t>
      </w:r>
      <w:r>
        <w:t xml:space="preserve">. </w:t>
      </w:r>
      <w:r>
        <w:rPr>
          <w:rFonts w:eastAsiaTheme="minorEastAsia"/>
          <w:lang w:val="ru-RU"/>
        </w:rPr>
        <w:t>Участники</w:t>
      </w:r>
    </w:p>
    <w:p w:rsidR="001154DE" w:rsidRPr="00F95151" w:rsidRDefault="009A07F4" w:rsidP="001154DE">
      <w:pPr>
        <w:pStyle w:val="3"/>
        <w:spacing w:line="276" w:lineRule="auto"/>
        <w:rPr>
          <w:i w:val="0"/>
          <w:lang w:val="ru-RU"/>
        </w:rPr>
      </w:pPr>
      <w:r>
        <w:rPr>
          <w:lang w:val="ru-RU"/>
        </w:rPr>
        <w:t>3</w:t>
      </w:r>
      <w:r w:rsidR="001154DE">
        <w:t xml:space="preserve">.1. </w:t>
      </w:r>
      <w:r>
        <w:rPr>
          <w:rFonts w:eastAsiaTheme="minorEastAsia"/>
          <w:lang w:val="ru-RU"/>
        </w:rPr>
        <w:t>Исходные данные</w:t>
      </w:r>
      <w:r w:rsidR="00A81C55">
        <w:rPr>
          <w:rFonts w:eastAsiaTheme="minorEastAsia"/>
          <w:lang w:val="ru-RU"/>
        </w:rPr>
        <w:t xml:space="preserve"> и модель</w:t>
      </w:r>
    </w:p>
    <w:p w:rsidR="001154DE" w:rsidRDefault="00A81C55" w:rsidP="001154DE">
      <w:pPr>
        <w:spacing w:line="276" w:lineRule="auto"/>
        <w:jc w:val="both"/>
        <w:rPr>
          <w:lang w:eastAsia="x-none"/>
        </w:rPr>
      </w:pPr>
      <w:r>
        <w:rPr>
          <w:lang w:eastAsia="x-none"/>
        </w:rPr>
        <w:t>Оптимизация постав</w:t>
      </w:r>
      <w:r w:rsidR="00FF3230">
        <w:rPr>
          <w:lang w:eastAsia="x-none"/>
        </w:rPr>
        <w:t>о</w:t>
      </w:r>
      <w:r>
        <w:rPr>
          <w:lang w:eastAsia="x-none"/>
        </w:rPr>
        <w:t xml:space="preserve">к </w:t>
      </w:r>
      <w:r w:rsidR="000F4109">
        <w:rPr>
          <w:lang w:eastAsia="x-none"/>
        </w:rPr>
        <w:t>пирожны</w:t>
      </w:r>
      <w:r w:rsidR="000F4109">
        <w:rPr>
          <w:lang w:eastAsia="x-none"/>
        </w:rPr>
        <w:t>х</w:t>
      </w:r>
      <w:r w:rsidR="00FF3230">
        <w:rPr>
          <w:lang w:eastAsia="x-none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x</m:t>
            </m:r>
          </m:e>
          <m:sub>
            <m:r>
              <w:rPr>
                <w:rFonts w:ascii="Cambria Math" w:hAnsi="Cambria Math"/>
                <w:lang w:val="en-US" w:eastAsia="x-none"/>
              </w:rPr>
              <m:t>in</m:t>
            </m:r>
            <m:r>
              <w:rPr>
                <w:rFonts w:ascii="Cambria Math" w:hAnsi="Cambria Math"/>
                <w:lang w:val="en-US" w:eastAsia="x-none"/>
              </w:rPr>
              <m:t>m</m:t>
            </m:r>
          </m:sub>
        </m:sSub>
      </m:oMath>
      <w:r w:rsidR="00FF3230">
        <w:rPr>
          <w:rFonts w:eastAsiaTheme="minorEastAsia"/>
          <w:lang w:eastAsia="x-none"/>
        </w:rPr>
        <w:t xml:space="preserve"> – поставка из </w:t>
      </w:r>
      <m:oMath>
        <m:r>
          <w:rPr>
            <w:rFonts w:ascii="Cambria Math" w:eastAsiaTheme="minorEastAsia" w:hAnsi="Cambria Math"/>
            <w:lang w:val="en-US" w:eastAsia="x-none"/>
          </w:rPr>
          <m:t>i</m:t>
        </m:r>
      </m:oMath>
      <w:r w:rsidR="00FF3230" w:rsidRPr="00FF3230">
        <w:rPr>
          <w:rFonts w:eastAsiaTheme="minorEastAsia"/>
          <w:lang w:eastAsia="x-none"/>
        </w:rPr>
        <w:t>-</w:t>
      </w:r>
      <w:r w:rsidR="00FF3230">
        <w:rPr>
          <w:rFonts w:eastAsiaTheme="minorEastAsia"/>
          <w:lang w:eastAsia="x-none"/>
        </w:rPr>
        <w:t xml:space="preserve">ой пекарни в </w:t>
      </w:r>
      <m:oMath>
        <m:r>
          <w:rPr>
            <w:rFonts w:ascii="Cambria Math" w:eastAsiaTheme="minorEastAsia" w:hAnsi="Cambria Math"/>
            <w:lang w:val="en-US" w:eastAsia="x-none"/>
          </w:rPr>
          <m:t>n</m:t>
        </m:r>
      </m:oMath>
      <w:r w:rsidR="00FF3230" w:rsidRPr="00FF3230">
        <w:rPr>
          <w:rFonts w:eastAsiaTheme="minorEastAsia"/>
          <w:lang w:eastAsia="x-none"/>
        </w:rPr>
        <w:t>-</w:t>
      </w:r>
      <w:r w:rsidR="00FF3230">
        <w:rPr>
          <w:rFonts w:eastAsiaTheme="minorEastAsia"/>
          <w:lang w:eastAsia="x-none"/>
        </w:rPr>
        <w:t>ый корпус</w:t>
      </w:r>
      <w:r w:rsidR="00DA7A73" w:rsidRPr="00DA7A73">
        <w:rPr>
          <w:rFonts w:eastAsiaTheme="minorEastAsia"/>
          <w:lang w:eastAsia="x-none"/>
        </w:rPr>
        <w:t xml:space="preserve"> </w:t>
      </w:r>
      <m:oMath>
        <m:r>
          <w:rPr>
            <w:rFonts w:ascii="Cambria Math" w:eastAsiaTheme="minorEastAsia" w:hAnsi="Cambria Math"/>
            <w:lang w:val="en-US" w:eastAsia="x-none"/>
          </w:rPr>
          <m:t>m</m:t>
        </m:r>
      </m:oMath>
      <w:r w:rsidR="00DA7A73" w:rsidRPr="00FF3230">
        <w:rPr>
          <w:rFonts w:eastAsiaTheme="minorEastAsia"/>
          <w:lang w:eastAsia="x-none"/>
        </w:rPr>
        <w:t>-</w:t>
      </w:r>
      <w:r w:rsidR="00DA7A73">
        <w:rPr>
          <w:rFonts w:eastAsiaTheme="minorEastAsia"/>
          <w:lang w:eastAsia="x-none"/>
        </w:rPr>
        <w:t>ого</w:t>
      </w:r>
      <w:r w:rsidR="00DA7A73">
        <w:rPr>
          <w:rFonts w:eastAsiaTheme="minorEastAsia"/>
          <w:lang w:eastAsia="x-none"/>
        </w:rPr>
        <w:t xml:space="preserve"> </w:t>
      </w:r>
      <w:r w:rsidR="00DA7A73">
        <w:rPr>
          <w:rFonts w:eastAsiaTheme="minorEastAsia"/>
          <w:lang w:eastAsia="x-none"/>
        </w:rPr>
        <w:t>пирожного</w:t>
      </w:r>
      <w:r w:rsidR="00FF3230">
        <w:rPr>
          <w:rFonts w:eastAsiaTheme="minorEastAsia"/>
          <w:lang w:eastAsia="x-none"/>
        </w:rPr>
        <w:t>)</w:t>
      </w:r>
      <w:r w:rsidR="000F4109">
        <w:rPr>
          <w:lang w:eastAsia="x-none"/>
        </w:rPr>
        <w:t xml:space="preserve"> </w:t>
      </w:r>
      <w:r>
        <w:rPr>
          <w:lang w:eastAsia="x-none"/>
        </w:rPr>
        <w:t xml:space="preserve">в кафетерии корпусов Университета </w:t>
      </w:r>
      <w:r w:rsidR="000F4109">
        <w:rPr>
          <w:lang w:eastAsia="x-none"/>
        </w:rPr>
        <w:t>– комбинированная транспортно-конкурентная задача. Нелинейность необходима для усложнения поиска оптимума</w:t>
      </w:r>
      <w:r>
        <w:rPr>
          <w:lang w:eastAsia="x-none"/>
        </w:rPr>
        <w:t>:</w:t>
      </w:r>
    </w:p>
    <w:p w:rsidR="00A81C55" w:rsidRDefault="00A81C55" w:rsidP="00A81C55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Штата и стоимости обслуживания</w:t>
      </w:r>
    </w:p>
    <w:p w:rsidR="00881874" w:rsidRDefault="00837776" w:rsidP="00881874">
      <w:pPr>
        <w:spacing w:line="276" w:lineRule="auto"/>
        <w:jc w:val="both"/>
        <w:rPr>
          <w:lang w:eastAsia="x-none"/>
        </w:rPr>
      </w:pPr>
      <w:r w:rsidRPr="00837776">
        <w:rPr>
          <w:lang w:eastAsia="x-none"/>
        </w:rPr>
        <w:t xml:space="preserve">1. </w:t>
      </w:r>
      <w:r w:rsidR="00881874">
        <w:rPr>
          <w:lang w:eastAsia="x-none"/>
        </w:rPr>
        <w:t>Пространственные данные (Дубль-ГИС, Яндекс</w:t>
      </w:r>
      <w:r w:rsidR="00881874" w:rsidRPr="00881874">
        <w:rPr>
          <w:lang w:eastAsia="x-none"/>
        </w:rPr>
        <w:t>-</w:t>
      </w:r>
      <w:r w:rsidR="00881874">
        <w:rPr>
          <w:lang w:val="en-US" w:eastAsia="x-none"/>
        </w:rPr>
        <w:t>GO</w:t>
      </w:r>
      <w:r w:rsidR="00881874">
        <w:rPr>
          <w:lang w:eastAsia="x-none"/>
        </w:rPr>
        <w:t>)</w:t>
      </w:r>
      <w:r w:rsidR="00881874" w:rsidRPr="00881874">
        <w:rPr>
          <w:lang w:eastAsia="x-none"/>
        </w:rPr>
        <w:t>:</w:t>
      </w:r>
    </w:p>
    <w:p w:rsidR="00881874" w:rsidRDefault="00881874" w:rsidP="00A44BFB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Корпуса Университета</w:t>
      </w:r>
      <w:r w:rsidR="00A44BFB" w:rsidRPr="00A44BFB">
        <w:rPr>
          <w:lang w:eastAsia="x-none"/>
        </w:rPr>
        <w:t xml:space="preserve"> – </w:t>
      </w:r>
      <w:r w:rsidR="00A44BFB">
        <w:rPr>
          <w:lang w:eastAsia="x-none"/>
        </w:rPr>
        <w:t xml:space="preserve">индекс </w:t>
      </w:r>
      <m:oMath>
        <m:r>
          <w:rPr>
            <w:rFonts w:ascii="Cambria Math" w:hAnsi="Cambria Math"/>
            <w:lang w:val="en-US" w:eastAsia="x-none"/>
          </w:rPr>
          <m:t>n</m:t>
        </m:r>
        <m:r>
          <w:rPr>
            <w:rFonts w:ascii="Cambria Math" w:hAnsi="Cambria Math"/>
            <w:lang w:eastAsia="x-none"/>
          </w:rPr>
          <m:t>∈{</m:t>
        </m:r>
        <m:r>
          <w:rPr>
            <w:rFonts w:ascii="Cambria Math" w:hAnsi="Cambria Math"/>
            <w:lang w:eastAsia="x-none"/>
          </w:rPr>
          <m:t>1…N</m:t>
        </m:r>
        <m:r>
          <w:rPr>
            <w:rFonts w:ascii="Cambria Math" w:hAnsi="Cambria Math"/>
            <w:lang w:eastAsia="x-none"/>
          </w:rPr>
          <m:t>}</m:t>
        </m:r>
      </m:oMath>
    </w:p>
    <w:p w:rsidR="00881874" w:rsidRDefault="00881874" w:rsidP="00A44BFB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Две любимых пекарни (реклама, деньги пойдут на пирожные для комиссии)</w:t>
      </w:r>
      <w:r w:rsidR="00A44BFB" w:rsidRPr="00A44BFB">
        <w:rPr>
          <w:lang w:eastAsia="x-none"/>
        </w:rPr>
        <w:t xml:space="preserve"> – </w:t>
      </w:r>
      <w:r w:rsidR="00A44BFB">
        <w:rPr>
          <w:lang w:eastAsia="x-none"/>
        </w:rPr>
        <w:t xml:space="preserve">индекс </w:t>
      </w:r>
      <m:oMath>
        <m:r>
          <w:rPr>
            <w:rFonts w:ascii="Cambria Math" w:hAnsi="Cambria Math"/>
            <w:lang w:val="en-US" w:eastAsia="x-none"/>
          </w:rPr>
          <m:t>i</m:t>
        </m:r>
        <m:r>
          <w:rPr>
            <w:rFonts w:ascii="Cambria Math" w:hAnsi="Cambria Math"/>
            <w:lang w:eastAsia="x-none"/>
          </w:rPr>
          <m:t>∈{</m:t>
        </m:r>
        <m:r>
          <w:rPr>
            <w:rFonts w:ascii="Cambria Math" w:hAnsi="Cambria Math"/>
            <w:lang w:eastAsia="x-none"/>
          </w:rPr>
          <m:t>1</m:t>
        </m:r>
        <m:r>
          <w:rPr>
            <w:rFonts w:ascii="Cambria Math" w:hAnsi="Cambria Math"/>
            <w:lang w:eastAsia="x-none"/>
          </w:rPr>
          <m:t>,2</m:t>
        </m:r>
        <m:r>
          <w:rPr>
            <w:rFonts w:ascii="Cambria Math" w:hAnsi="Cambria Math"/>
            <w:lang w:eastAsia="x-none"/>
          </w:rPr>
          <m:t>}</m:t>
        </m:r>
      </m:oMath>
    </w:p>
    <w:p w:rsidR="00881874" w:rsidRDefault="00A44BFB" w:rsidP="00A44BFB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Число к</w:t>
      </w:r>
      <w:r w:rsidR="00881874">
        <w:rPr>
          <w:lang w:eastAsia="x-none"/>
        </w:rPr>
        <w:t>афе вокруг корпусов</w:t>
      </w:r>
      <w:r w:rsidRPr="00A44BFB">
        <w:rPr>
          <w:lang w:eastAsia="x-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K</m:t>
            </m:r>
          </m:e>
          <m:sub>
            <m:r>
              <w:rPr>
                <w:rFonts w:ascii="Cambria Math" w:hAnsi="Cambria Math"/>
                <w:lang w:val="en-US" w:eastAsia="x-none"/>
              </w:rPr>
              <m:t>n</m:t>
            </m:r>
          </m:sub>
        </m:sSub>
      </m:oMath>
    </w:p>
    <w:p w:rsidR="00A44BFB" w:rsidRDefault="00A44BFB" w:rsidP="00A44BFB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 xml:space="preserve">Стоимость проезда от пекарни до корпуса на такси </w:t>
      </w:r>
      <m:oMath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c</m:t>
            </m:r>
          </m:e>
          <m:sub>
            <m:r>
              <w:rPr>
                <w:rFonts w:ascii="Cambria Math" w:hAnsi="Cambria Math"/>
                <w:lang w:val="en-US" w:eastAsia="x-none"/>
              </w:rPr>
              <m:t>i</m:t>
            </m:r>
            <m:r>
              <w:rPr>
                <w:rFonts w:ascii="Cambria Math" w:hAnsi="Cambria Math"/>
                <w:lang w:val="en-US" w:eastAsia="x-none"/>
              </w:rPr>
              <m:t>n</m:t>
            </m:r>
          </m:sub>
        </m:sSub>
      </m:oMath>
    </w:p>
    <w:p w:rsidR="000F4109" w:rsidRDefault="00837776" w:rsidP="000F4109">
      <w:pPr>
        <w:spacing w:line="276" w:lineRule="auto"/>
        <w:jc w:val="both"/>
        <w:rPr>
          <w:lang w:eastAsia="x-none"/>
        </w:rPr>
      </w:pPr>
      <w:r>
        <w:rPr>
          <w:lang w:val="en-US" w:eastAsia="x-none"/>
        </w:rPr>
        <w:t xml:space="preserve">2. </w:t>
      </w:r>
      <w:r w:rsidR="000F4109">
        <w:rPr>
          <w:lang w:eastAsia="x-none"/>
        </w:rPr>
        <w:t>Характеристики корпусов</w:t>
      </w:r>
      <w:r w:rsidR="000F4109" w:rsidRPr="000F4109">
        <w:rPr>
          <w:lang w:eastAsia="x-none"/>
        </w:rPr>
        <w:t xml:space="preserve"> (</w:t>
      </w:r>
      <w:r w:rsidR="000F4109">
        <w:rPr>
          <w:lang w:eastAsia="x-none"/>
        </w:rPr>
        <w:t xml:space="preserve">сайт </w:t>
      </w:r>
      <w:r w:rsidR="000F4109">
        <w:rPr>
          <w:lang w:eastAsia="x-none"/>
        </w:rPr>
        <w:t>Университета</w:t>
      </w:r>
      <w:r w:rsidR="000F4109" w:rsidRPr="000F4109">
        <w:rPr>
          <w:lang w:eastAsia="x-none"/>
        </w:rPr>
        <w:t>)</w:t>
      </w:r>
      <w:r w:rsidR="000F4109" w:rsidRPr="00881874">
        <w:rPr>
          <w:lang w:eastAsia="x-none"/>
        </w:rPr>
        <w:t>:</w:t>
      </w:r>
    </w:p>
    <w:p w:rsidR="000F4109" w:rsidRDefault="000F4109" w:rsidP="000F4109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 xml:space="preserve">Число студентов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S</m:t>
            </m:r>
          </m:e>
          <m:sub>
            <m:r>
              <w:rPr>
                <w:rFonts w:ascii="Cambria Math" w:hAnsi="Cambria Math"/>
                <w:lang w:eastAsia="x-none"/>
              </w:rPr>
              <m:t>n</m:t>
            </m:r>
          </m:sub>
        </m:sSub>
      </m:oMath>
    </w:p>
    <w:p w:rsidR="000F4109" w:rsidRPr="000F4109" w:rsidRDefault="000F4109" w:rsidP="000F4109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Число преподавателей</w:t>
      </w:r>
      <w:r w:rsidRPr="000F4109">
        <w:rPr>
          <w:lang w:eastAsia="x-none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T</m:t>
            </m:r>
          </m:e>
          <m:sub>
            <m:r>
              <w:rPr>
                <w:rFonts w:ascii="Cambria Math" w:hAnsi="Cambria Math"/>
                <w:lang w:eastAsia="x-none"/>
              </w:rPr>
              <m:t>n</m:t>
            </m:r>
          </m:sub>
        </m:sSub>
      </m:oMath>
    </w:p>
    <w:p w:rsidR="000F4109" w:rsidRDefault="00837776" w:rsidP="000F4109">
      <w:pPr>
        <w:spacing w:line="276" w:lineRule="auto"/>
        <w:jc w:val="both"/>
        <w:rPr>
          <w:lang w:eastAsia="x-none"/>
        </w:rPr>
      </w:pPr>
      <w:r w:rsidRPr="00837776">
        <w:rPr>
          <w:lang w:eastAsia="x-none"/>
        </w:rPr>
        <w:t xml:space="preserve">3. </w:t>
      </w:r>
      <w:r w:rsidR="00FF3230">
        <w:rPr>
          <w:lang w:eastAsia="x-none"/>
        </w:rPr>
        <w:t>П</w:t>
      </w:r>
      <w:r w:rsidR="000F4109">
        <w:rPr>
          <w:lang w:eastAsia="x-none"/>
        </w:rPr>
        <w:t>ирожны</w:t>
      </w:r>
      <w:r w:rsidR="00FF3230">
        <w:rPr>
          <w:lang w:eastAsia="x-none"/>
        </w:rPr>
        <w:t>е</w:t>
      </w:r>
      <w:r w:rsidR="000F4109">
        <w:rPr>
          <w:lang w:eastAsia="x-none"/>
        </w:rPr>
        <w:t xml:space="preserve"> </w:t>
      </w:r>
      <w:r w:rsidR="00FF3230" w:rsidRPr="00A44BFB">
        <w:rPr>
          <w:lang w:eastAsia="x-none"/>
        </w:rPr>
        <w:t xml:space="preserve">– </w:t>
      </w:r>
      <w:r w:rsidR="00FF3230">
        <w:rPr>
          <w:lang w:eastAsia="x-none"/>
        </w:rPr>
        <w:t xml:space="preserve">индекс </w:t>
      </w:r>
      <m:oMath>
        <m:r>
          <w:rPr>
            <w:rFonts w:ascii="Cambria Math" w:hAnsi="Cambria Math"/>
            <w:lang w:val="en-US" w:eastAsia="x-none"/>
          </w:rPr>
          <m:t>m</m:t>
        </m:r>
        <m:r>
          <w:rPr>
            <w:rFonts w:ascii="Cambria Math" w:hAnsi="Cambria Math"/>
            <w:lang w:eastAsia="x-none"/>
          </w:rPr>
          <m:t>∈{</m:t>
        </m:r>
        <m:r>
          <w:rPr>
            <w:rFonts w:ascii="Cambria Math" w:hAnsi="Cambria Math"/>
            <w:lang w:eastAsia="x-none"/>
          </w:rPr>
          <m:t>1…</m:t>
        </m:r>
        <m:r>
          <w:rPr>
            <w:rFonts w:ascii="Cambria Math" w:hAnsi="Cambria Math"/>
            <w:lang w:eastAsia="x-none"/>
          </w:rPr>
          <m:t>M</m:t>
        </m:r>
        <m:r>
          <w:rPr>
            <w:rFonts w:ascii="Cambria Math" w:hAnsi="Cambria Math"/>
            <w:lang w:eastAsia="x-none"/>
          </w:rPr>
          <m:t>}</m:t>
        </m:r>
      </m:oMath>
      <w:r w:rsidR="00FF3230" w:rsidRPr="00FF3230">
        <w:rPr>
          <w:rFonts w:eastAsiaTheme="minorEastAsia"/>
          <w:lang w:eastAsia="x-none"/>
        </w:rPr>
        <w:t xml:space="preserve">, </w:t>
      </w:r>
      <m:oMath>
        <m:r>
          <w:rPr>
            <w:rFonts w:ascii="Cambria Math" w:hAnsi="Cambria Math"/>
            <w:lang w:eastAsia="x-none"/>
          </w:rPr>
          <m:t>M</m:t>
        </m:r>
        <m:r>
          <w:rPr>
            <w:rFonts w:ascii="Cambria Math" w:hAnsi="Cambria Math"/>
            <w:lang w:eastAsia="x-none"/>
          </w:rPr>
          <m:t>=3</m:t>
        </m:r>
      </m:oMath>
      <w:r w:rsidR="00FF3230" w:rsidRPr="00FF3230">
        <w:rPr>
          <w:rFonts w:eastAsiaTheme="minorEastAsia"/>
          <w:lang w:eastAsia="x-none"/>
        </w:rPr>
        <w:t>?</w:t>
      </w:r>
      <w:r w:rsidR="00FF3230" w:rsidRPr="00FF3230">
        <w:rPr>
          <w:lang w:eastAsia="x-none"/>
        </w:rPr>
        <w:t xml:space="preserve"> </w:t>
      </w:r>
      <w:r w:rsidR="000F4109" w:rsidRPr="000F4109">
        <w:rPr>
          <w:lang w:eastAsia="x-none"/>
        </w:rPr>
        <w:t>(</w:t>
      </w:r>
      <w:r w:rsidR="000F4109">
        <w:rPr>
          <w:lang w:eastAsia="x-none"/>
        </w:rPr>
        <w:t xml:space="preserve">сайт </w:t>
      </w:r>
      <w:r w:rsidR="000F4109">
        <w:rPr>
          <w:lang w:eastAsia="x-none"/>
        </w:rPr>
        <w:t>Пекарни</w:t>
      </w:r>
      <w:r w:rsidR="000F4109" w:rsidRPr="000F4109">
        <w:rPr>
          <w:lang w:eastAsia="x-none"/>
        </w:rPr>
        <w:t>)</w:t>
      </w:r>
      <w:r w:rsidR="000F4109" w:rsidRPr="00881874">
        <w:rPr>
          <w:lang w:eastAsia="x-none"/>
        </w:rPr>
        <w:t>:</w:t>
      </w:r>
    </w:p>
    <w:p w:rsidR="002252FB" w:rsidRPr="00DA7A73" w:rsidRDefault="002252FB" w:rsidP="009A77AF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lang w:eastAsia="x-none"/>
        </w:rPr>
        <w:t>Стоимость</w:t>
      </w:r>
      <w:r w:rsidRPr="002252FB">
        <w:rPr>
          <w:lang w:eastAsia="x-none"/>
        </w:rPr>
        <w:t xml:space="preserve"> </w:t>
      </w:r>
      <w:r>
        <w:rPr>
          <w:lang w:eastAsia="x-none"/>
        </w:rPr>
        <w:t>закупки</w:t>
      </w:r>
      <w:r>
        <w:rPr>
          <w:lang w:eastAsia="x-none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p</m:t>
            </m:r>
          </m:e>
          <m:sub>
            <m:r>
              <w:rPr>
                <w:rFonts w:ascii="Cambria Math" w:hAnsi="Cambria Math"/>
                <w:lang w:val="en-US" w:eastAsia="x-none"/>
              </w:rPr>
              <m:t>i</m:t>
            </m:r>
            <m:r>
              <w:rPr>
                <w:rFonts w:ascii="Cambria Math" w:hAnsi="Cambria Math"/>
                <w:lang w:val="en-US" w:eastAsia="x-none"/>
              </w:rPr>
              <m:t>m</m:t>
            </m:r>
          </m:sub>
        </m:sSub>
      </m:oMath>
      <w:r w:rsidRPr="002252FB">
        <w:rPr>
          <w:rFonts w:eastAsiaTheme="minorEastAsia"/>
          <w:lang w:eastAsia="x-none"/>
        </w:rPr>
        <w:t xml:space="preserve">, </w:t>
      </w:r>
      <w:r>
        <w:rPr>
          <w:rFonts w:eastAsiaTheme="minorEastAsia"/>
          <w:lang w:eastAsia="x-none"/>
        </w:rPr>
        <w:t>с</w:t>
      </w:r>
      <w:r>
        <w:rPr>
          <w:lang w:eastAsia="x-none"/>
        </w:rPr>
        <w:t xml:space="preserve">тоимость </w:t>
      </w:r>
      <w:r>
        <w:rPr>
          <w:lang w:eastAsia="x-none"/>
        </w:rPr>
        <w:t xml:space="preserve">продажи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p</m:t>
            </m:r>
          </m:e>
          <m:sub>
            <m:r>
              <w:rPr>
                <w:rFonts w:ascii="Cambria Math" w:hAnsi="Cambria Math"/>
                <w:lang w:eastAsia="x-none"/>
              </w:rPr>
              <m:t>n</m:t>
            </m:r>
            <m:r>
              <w:rPr>
                <w:rFonts w:ascii="Cambria Math" w:hAnsi="Cambria Math"/>
                <w:lang w:val="en-US" w:eastAsia="x-none"/>
              </w:rPr>
              <m:t>m</m:t>
            </m:r>
          </m:sub>
        </m:sSub>
      </m:oMath>
      <w:r w:rsidRPr="002252FB">
        <w:rPr>
          <w:rFonts w:eastAsiaTheme="minorEastAsia"/>
          <w:lang w:eastAsia="x-none"/>
        </w:rPr>
        <w:t xml:space="preserve">, </w:t>
      </w:r>
    </w:p>
    <w:p w:rsidR="00DA7A73" w:rsidRDefault="00DA7A73" w:rsidP="000F4109">
      <w:pPr>
        <w:pStyle w:val="a"/>
        <w:numPr>
          <w:ilvl w:val="0"/>
          <w:numId w:val="20"/>
        </w:numPr>
        <w:spacing w:line="276" w:lineRule="auto"/>
        <w:jc w:val="both"/>
        <w:rPr>
          <w:lang w:eastAsia="x-none"/>
        </w:rPr>
      </w:pPr>
      <w:r>
        <w:rPr>
          <w:rFonts w:eastAsiaTheme="minorEastAsia"/>
          <w:lang w:eastAsia="x-none"/>
        </w:rPr>
        <w:t xml:space="preserve">Желанность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j</m:t>
            </m:r>
          </m:e>
          <m:sub>
            <m:r>
              <w:rPr>
                <w:rFonts w:ascii="Cambria Math" w:hAnsi="Cambria Math"/>
                <w:lang w:eastAsia="x-none"/>
              </w:rPr>
              <m:t>m</m:t>
            </m:r>
          </m:sub>
        </m:sSub>
      </m:oMath>
      <w:r w:rsidRPr="00DA7A73">
        <w:rPr>
          <w:rFonts w:eastAsiaTheme="minorEastAsia"/>
          <w:lang w:eastAsia="x-none"/>
        </w:rPr>
        <w:t xml:space="preserve"> – </w:t>
      </w:r>
      <w:r>
        <w:rPr>
          <w:rFonts w:eastAsiaTheme="minorEastAsia"/>
          <w:lang w:eastAsia="x-none"/>
        </w:rPr>
        <w:t>доля покупателей берущих пирожные</w:t>
      </w:r>
      <w:r w:rsidR="00787A62">
        <w:rPr>
          <w:rFonts w:eastAsiaTheme="minorEastAsia"/>
          <w:lang w:eastAsia="x-none"/>
        </w:rPr>
        <w:t>,</w:t>
      </w:r>
      <w:r w:rsidR="00787A62" w:rsidRPr="00787A62">
        <w:rPr>
          <w:rFonts w:eastAsiaTheme="minorEastAsia"/>
          <w:lang w:eastAsia="x-none"/>
        </w:rPr>
        <w:t xml:space="preserve"> </w:t>
      </w:r>
      <w:r w:rsidR="00787A62">
        <w:rPr>
          <w:rFonts w:eastAsiaTheme="minorEastAsia"/>
          <w:lang w:eastAsia="x-none"/>
        </w:rPr>
        <w:t xml:space="preserve">например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j</m:t>
            </m:r>
          </m:e>
          <m:sub>
            <m:r>
              <w:rPr>
                <w:rFonts w:ascii="Cambria Math" w:hAnsi="Cambria Math"/>
                <w:lang w:eastAsia="x-none"/>
              </w:rPr>
              <m:t>1</m:t>
            </m:r>
          </m:sub>
        </m:sSub>
        <m:r>
          <w:rPr>
            <w:rFonts w:ascii="Cambria Math" w:hAnsi="Cambria Math"/>
            <w:lang w:eastAsia="x-none"/>
          </w:rPr>
          <m:t>=0,6</m:t>
        </m:r>
        <m:r>
          <w:rPr>
            <w:rFonts w:ascii="Cambria Math" w:hAnsi="Cambria Math"/>
            <w:lang w:eastAsia="x-none"/>
          </w:rPr>
          <m:t>;</m:t>
        </m:r>
        <m:r>
          <w:rPr>
            <w:rFonts w:ascii="Cambria Math" w:hAnsi="Cambria Math"/>
            <w:lang w:eastAsia="x-none"/>
          </w:rPr>
          <m:t xml:space="preserve"> </m:t>
        </m:r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j</m:t>
            </m:r>
          </m:e>
          <m:sub>
            <m:r>
              <w:rPr>
                <w:rFonts w:ascii="Cambria Math" w:hAnsi="Cambria Math"/>
                <w:lang w:eastAsia="x-none"/>
              </w:rPr>
              <m:t>2</m:t>
            </m:r>
          </m:sub>
        </m:sSub>
        <m:r>
          <w:rPr>
            <w:rFonts w:ascii="Cambria Math" w:hAnsi="Cambria Math"/>
            <w:lang w:eastAsia="x-none"/>
          </w:rPr>
          <m:t>=0,</m:t>
        </m:r>
        <m:r>
          <w:rPr>
            <w:rFonts w:ascii="Cambria Math" w:hAnsi="Cambria Math"/>
            <w:lang w:eastAsia="x-none"/>
          </w:rPr>
          <m:t>5;</m:t>
        </m:r>
        <m:r>
          <w:rPr>
            <w:rFonts w:ascii="Cambria Math" w:hAnsi="Cambria Math"/>
            <w:lang w:eastAsia="x-none"/>
          </w:rPr>
          <m:t xml:space="preserve"> </m:t>
        </m:r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j</m:t>
            </m:r>
          </m:e>
          <m:sub>
            <m:r>
              <w:rPr>
                <w:rFonts w:ascii="Cambria Math" w:hAnsi="Cambria Math"/>
                <w:lang w:eastAsia="x-none"/>
              </w:rPr>
              <m:t>3</m:t>
            </m:r>
          </m:sub>
        </m:sSub>
        <m:r>
          <w:rPr>
            <w:rFonts w:ascii="Cambria Math" w:hAnsi="Cambria Math"/>
            <w:lang w:eastAsia="x-none"/>
          </w:rPr>
          <m:t>=0,</m:t>
        </m:r>
        <m:r>
          <w:rPr>
            <w:rFonts w:ascii="Cambria Math" w:hAnsi="Cambria Math"/>
            <w:lang w:eastAsia="x-none"/>
          </w:rPr>
          <m:t>1</m:t>
        </m:r>
      </m:oMath>
      <w:r w:rsidR="00787A62">
        <w:rPr>
          <w:rFonts w:eastAsiaTheme="minorEastAsia"/>
          <w:lang w:eastAsia="x-none"/>
        </w:rPr>
        <w:t>.</w:t>
      </w:r>
    </w:p>
    <w:p w:rsidR="000F4109" w:rsidRPr="00FF3230" w:rsidRDefault="000F4109" w:rsidP="00FF3230">
      <w:pPr>
        <w:pStyle w:val="3"/>
        <w:spacing w:line="276" w:lineRule="auto"/>
        <w:rPr>
          <w:b w:val="0"/>
          <w:u w:val="single"/>
          <w:lang w:val="ru-RU"/>
        </w:rPr>
      </w:pPr>
      <w:r w:rsidRPr="00FF3230">
        <w:rPr>
          <w:b w:val="0"/>
          <w:u w:val="single"/>
          <w:lang w:val="ru-RU"/>
        </w:rPr>
        <w:t>Модель</w:t>
      </w:r>
    </w:p>
    <w:p w:rsidR="00787A62" w:rsidRDefault="00172EF1" w:rsidP="002252FB">
      <w:pPr>
        <w:spacing w:line="276" w:lineRule="auto"/>
        <w:jc w:val="both"/>
        <w:rPr>
          <w:lang w:eastAsia="x-none"/>
        </w:rPr>
      </w:pPr>
      <w:r>
        <w:rPr>
          <w:lang w:eastAsia="x-none"/>
        </w:rPr>
        <w:t>1</w:t>
      </w:r>
      <w:r w:rsidRPr="00837776">
        <w:rPr>
          <w:lang w:eastAsia="x-none"/>
        </w:rPr>
        <w:t xml:space="preserve">. </w:t>
      </w:r>
      <w:r>
        <w:rPr>
          <w:lang w:eastAsia="x-none"/>
        </w:rPr>
        <w:t xml:space="preserve">Количество </w:t>
      </w:r>
      <w:r w:rsidR="00A1464E">
        <w:rPr>
          <w:lang w:eastAsia="x-none"/>
        </w:rPr>
        <w:t xml:space="preserve">потенциальных </w:t>
      </w:r>
      <w:r>
        <w:rPr>
          <w:lang w:eastAsia="x-none"/>
        </w:rPr>
        <w:t xml:space="preserve">потребителей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E</m:t>
            </m:r>
          </m:e>
          <m:sub>
            <m:r>
              <w:rPr>
                <w:rFonts w:ascii="Cambria Math" w:hAnsi="Cambria Math"/>
                <w:lang w:eastAsia="x-none"/>
              </w:rPr>
              <m:t>n</m:t>
            </m:r>
          </m:sub>
        </m:sSub>
        <m:r>
          <w:rPr>
            <w:rFonts w:ascii="Cambria Math" w:hAnsi="Cambria Math"/>
            <w:lang w:eastAsia="x-none"/>
          </w:rPr>
          <m:t>=</m:t>
        </m:r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S</m:t>
            </m:r>
          </m:e>
          <m:sub>
            <m:r>
              <w:rPr>
                <w:rFonts w:ascii="Cambria Math" w:hAnsi="Cambria Math"/>
                <w:lang w:eastAsia="x-none"/>
              </w:rPr>
              <m:t>n</m:t>
            </m:r>
          </m:sub>
        </m:sSub>
        <m:r>
          <w:rPr>
            <w:rFonts w:ascii="Cambria Math" w:hAnsi="Cambria Math"/>
            <w:lang w:eastAsia="x-none"/>
          </w:rPr>
          <m:t>+2</m:t>
        </m:r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T</m:t>
            </m:r>
          </m:e>
          <m:sub>
            <m:r>
              <w:rPr>
                <w:rFonts w:ascii="Cambria Math" w:hAnsi="Cambria Math"/>
                <w:lang w:eastAsia="x-none"/>
              </w:rPr>
              <m:t>n</m:t>
            </m:r>
          </m:sub>
        </m:sSub>
      </m:oMath>
      <w:r w:rsidRPr="00837776">
        <w:rPr>
          <w:rFonts w:eastAsiaTheme="minorEastAsia"/>
          <w:lang w:eastAsia="x-none"/>
        </w:rPr>
        <w:t xml:space="preserve"> – </w:t>
      </w:r>
      <w:r>
        <w:rPr>
          <w:lang w:eastAsia="x-none"/>
        </w:rPr>
        <w:t xml:space="preserve">преподаватели в два раза прожорливее студентов. </w:t>
      </w:r>
    </w:p>
    <w:p w:rsidR="002252FB" w:rsidRDefault="002252FB" w:rsidP="000F4109">
      <w:pPr>
        <w:spacing w:line="276" w:lineRule="auto"/>
        <w:jc w:val="both"/>
        <w:rPr>
          <w:rFonts w:eastAsiaTheme="minorEastAsia"/>
          <w:lang w:eastAsia="x-none"/>
        </w:rPr>
      </w:pPr>
      <w:r w:rsidRPr="002252FB">
        <w:rPr>
          <w:lang w:eastAsia="x-none"/>
        </w:rPr>
        <w:t>2</w:t>
      </w:r>
      <w:r w:rsidR="00172EF1">
        <w:rPr>
          <w:lang w:eastAsia="x-none"/>
        </w:rPr>
        <w:t xml:space="preserve">. </w:t>
      </w:r>
      <w:r w:rsidR="000F4109">
        <w:rPr>
          <w:lang w:eastAsia="x-none"/>
        </w:rPr>
        <w:t xml:space="preserve">Цена плана поставок </w:t>
      </w:r>
      <m:oMath>
        <m:r>
          <w:rPr>
            <w:rFonts w:ascii="Cambria Math" w:hAnsi="Cambria Math"/>
            <w:lang w:val="en-US" w:eastAsia="x-none"/>
          </w:rPr>
          <m:t>Z</m:t>
        </m:r>
        <m:r>
          <w:rPr>
            <w:rFonts w:ascii="Cambria Math" w:hAnsi="Cambria Math"/>
            <w:lang w:eastAsia="x-none"/>
          </w:rPr>
          <m:t>=</m:t>
        </m:r>
        <m:f>
          <m:fPr>
            <m:ctrlPr>
              <w:rPr>
                <w:rFonts w:ascii="Cambria Math" w:hAnsi="Cambria Math"/>
                <w:i/>
                <w:lang w:eastAsia="x-none"/>
              </w:rPr>
            </m:ctrlPr>
          </m:fPr>
          <m:num>
            <m:r>
              <w:rPr>
                <w:rFonts w:ascii="Cambria Math" w:hAnsi="Cambria Math"/>
                <w:lang w:eastAsia="x-none"/>
              </w:rPr>
              <m:t>1</m:t>
            </m:r>
          </m:num>
          <m:den>
            <m:r>
              <w:rPr>
                <w:rFonts w:ascii="Cambria Math" w:hAnsi="Cambria Math"/>
                <w:lang w:val="en-US" w:eastAsia="x-none"/>
              </w:rPr>
              <m:t>a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x-none"/>
              </w:rPr>
            </m:ctrlPr>
          </m:naryPr>
          <m:sub>
            <m:r>
              <w:rPr>
                <w:rFonts w:ascii="Cambria Math" w:hAnsi="Cambria Math"/>
                <w:lang w:val="en-US" w:eastAsia="x-none"/>
              </w:rPr>
              <m:t>n</m:t>
            </m:r>
            <m:r>
              <w:rPr>
                <w:rFonts w:ascii="Cambria Math" w:hAnsi="Cambria Math"/>
                <w:lang w:eastAsia="x-none"/>
              </w:rPr>
              <m:t>=1</m:t>
            </m:r>
          </m:sub>
          <m:sup>
            <m:r>
              <w:rPr>
                <w:rFonts w:ascii="Cambria Math" w:hAnsi="Cambria Math"/>
                <w:lang w:val="en-US" w:eastAsia="x-none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naryPr>
              <m:sub>
                <m:r>
                  <w:rPr>
                    <w:rFonts w:ascii="Cambria Math" w:hAnsi="Cambria Math"/>
                    <w:lang w:val="en-US" w:eastAsia="x-none"/>
                  </w:rPr>
                  <m:t>i</m:t>
                </m:r>
                <m:r>
                  <w:rPr>
                    <w:rFonts w:ascii="Cambria Math" w:hAnsi="Cambria Math"/>
                    <w:lang w:eastAsia="x-none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x-none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x-none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x-none"/>
                      </w:rPr>
                      <m:t>in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x-none"/>
                      </w:rPr>
                      <m:t>m</m:t>
                    </m:r>
                    <m:r>
                      <w:rPr>
                        <w:rFonts w:ascii="Cambria Math" w:hAnsi="Cambria Math"/>
                        <w:lang w:eastAsia="x-non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x-none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in</m:t>
                        </m:r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m</m:t>
                        </m:r>
                      </m:sub>
                    </m:sSub>
                  </m:e>
                </m:nary>
              </m:e>
            </m:nary>
          </m:e>
        </m:nary>
      </m:oMath>
      <w:r w:rsidR="00FF3230" w:rsidRPr="00FF3230">
        <w:rPr>
          <w:rFonts w:eastAsiaTheme="minorEastAsia"/>
          <w:lang w:eastAsia="x-none"/>
        </w:rPr>
        <w:t xml:space="preserve">. </w:t>
      </w:r>
      <m:oMath>
        <m:r>
          <w:rPr>
            <w:rFonts w:ascii="Cambria Math" w:hAnsi="Cambria Math"/>
            <w:lang w:val="en-US" w:eastAsia="x-none"/>
          </w:rPr>
          <m:t>a</m:t>
        </m:r>
      </m:oMath>
      <w:r w:rsidR="00FF3230" w:rsidRPr="00FF3230">
        <w:rPr>
          <w:rFonts w:eastAsiaTheme="minorEastAsia"/>
          <w:lang w:eastAsia="x-none"/>
        </w:rPr>
        <w:t xml:space="preserve"> – </w:t>
      </w:r>
      <w:r w:rsidR="00FF3230">
        <w:rPr>
          <w:rFonts w:eastAsiaTheme="minorEastAsia"/>
          <w:lang w:eastAsia="x-none"/>
        </w:rPr>
        <w:t>количество пирожных в партии</w:t>
      </w:r>
      <w:r w:rsidR="00FF3230" w:rsidRPr="00FF3230">
        <w:rPr>
          <w:rFonts w:eastAsiaTheme="minorEastAsia"/>
          <w:lang w:eastAsia="x-none"/>
        </w:rPr>
        <w:t xml:space="preserve"> – </w:t>
      </w:r>
      <w:r w:rsidR="00FF3230">
        <w:rPr>
          <w:rFonts w:eastAsiaTheme="minorEastAsia"/>
          <w:lang w:eastAsia="x-none"/>
        </w:rPr>
        <w:t>подгоночный параметр снижающий цену поставки</w:t>
      </w:r>
      <w:r w:rsidR="00DA7A73" w:rsidRPr="00DA7A73">
        <w:rPr>
          <w:rFonts w:eastAsiaTheme="minorEastAsia"/>
          <w:lang w:eastAsia="x-none"/>
        </w:rPr>
        <w:t xml:space="preserve"> </w:t>
      </w:r>
      <w:r w:rsidR="00DA7A73">
        <w:rPr>
          <w:rFonts w:eastAsiaTheme="minorEastAsia"/>
          <w:lang w:eastAsia="x-none"/>
        </w:rPr>
        <w:t>и делающий продажу выгодной</w:t>
      </w:r>
      <w:r w:rsidRPr="002252FB">
        <w:rPr>
          <w:rFonts w:eastAsiaTheme="minorEastAsia"/>
          <w:lang w:eastAsia="x-none"/>
        </w:rPr>
        <w:t>.</w:t>
      </w:r>
    </w:p>
    <w:p w:rsidR="000F4109" w:rsidRPr="00FF3230" w:rsidRDefault="00FF3230" w:rsidP="000F4109">
      <w:pPr>
        <w:spacing w:line="276" w:lineRule="auto"/>
        <w:jc w:val="both"/>
        <w:rPr>
          <w:lang w:eastAsia="x-none"/>
        </w:rPr>
      </w:pPr>
      <w:r>
        <w:rPr>
          <w:rFonts w:eastAsiaTheme="minorEastAsia"/>
          <w:lang w:eastAsia="x-none"/>
        </w:rPr>
        <w:t>Надо сделать цену поставки сопоставимой с доходом от продаж пирожных для сложного вида оптимизируемой функции.</w:t>
      </w:r>
    </w:p>
    <w:p w:rsidR="00881874" w:rsidRDefault="00F124DF" w:rsidP="00881874">
      <w:pPr>
        <w:spacing w:line="276" w:lineRule="auto"/>
        <w:jc w:val="both"/>
        <w:rPr>
          <w:rFonts w:eastAsiaTheme="minorEastAsia"/>
          <w:lang w:eastAsia="x-none"/>
        </w:rPr>
      </w:pPr>
      <w:r>
        <w:rPr>
          <w:lang w:eastAsia="x-none"/>
        </w:rPr>
        <w:t>3</w:t>
      </w:r>
      <w:r w:rsidR="00837776" w:rsidRPr="00837776">
        <w:rPr>
          <w:lang w:eastAsia="x-none"/>
        </w:rPr>
        <w:t xml:space="preserve">. </w:t>
      </w:r>
      <w:r w:rsidR="006F4DBF">
        <w:rPr>
          <w:lang w:eastAsia="x-none"/>
        </w:rPr>
        <w:t xml:space="preserve">Цена продажи пирожных </w:t>
      </w:r>
      <m:oMath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p</m:t>
            </m:r>
          </m:e>
          <m:sub>
            <m:r>
              <w:rPr>
                <w:rFonts w:ascii="Cambria Math" w:hAnsi="Cambria Math"/>
                <w:lang w:val="en-US" w:eastAsia="x-none"/>
              </w:rPr>
              <m:t>n</m:t>
            </m:r>
            <m:r>
              <w:rPr>
                <w:rFonts w:ascii="Cambria Math" w:hAnsi="Cambria Math"/>
                <w:lang w:val="en-US" w:eastAsia="x-none"/>
              </w:rPr>
              <m:t>m</m:t>
            </m:r>
          </m:sub>
        </m:sSub>
        <m:r>
          <w:rPr>
            <w:rFonts w:ascii="Cambria Math" w:eastAsiaTheme="minorEastAsia" w:hAnsi="Cambria Math"/>
            <w:lang w:eastAsia="x-none"/>
          </w:rPr>
          <m:t>=</m:t>
        </m:r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p</m:t>
            </m:r>
          </m:e>
          <m:sub>
            <m:r>
              <w:rPr>
                <w:rFonts w:ascii="Cambria Math" w:hAnsi="Cambria Math"/>
                <w:lang w:eastAsia="x-none"/>
              </w:rPr>
              <m:t>0</m:t>
            </m:r>
            <m:r>
              <w:rPr>
                <w:rFonts w:ascii="Cambria Math" w:hAnsi="Cambria Math"/>
                <w:lang w:eastAsia="x-none"/>
              </w:rPr>
              <m:t>n</m:t>
            </m:r>
            <m:r>
              <w:rPr>
                <w:rFonts w:ascii="Cambria Math" w:hAnsi="Cambria Math"/>
                <w:lang w:val="en-US" w:eastAsia="x-none"/>
              </w:rPr>
              <m:t>m</m:t>
            </m:r>
          </m:sub>
        </m:sSub>
        <m:r>
          <w:rPr>
            <w:rFonts w:ascii="Cambria Math" w:eastAsiaTheme="minorEastAsia" w:hAnsi="Cambria Math"/>
            <w:lang w:eastAsia="x-none"/>
          </w:rPr>
          <m:t>(1+α</m:t>
        </m:r>
        <m:sSup>
          <m:sSupPr>
            <m:ctrlPr>
              <w:rPr>
                <w:rFonts w:ascii="Cambria Math" w:eastAsiaTheme="minorEastAsia" w:hAnsi="Cambria Math"/>
                <w:i/>
                <w:lang w:eastAsia="x-none"/>
              </w:rPr>
            </m:ctrlPr>
          </m:sSupPr>
          <m:e>
            <m:r>
              <w:rPr>
                <w:rFonts w:ascii="Cambria Math" w:eastAsiaTheme="minorEastAsia" w:hAnsi="Cambria Math"/>
                <w:lang w:eastAsia="x-none"/>
              </w:rPr>
              <m:t>β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x-none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 w:eastAsia="x-none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/>
            <w:lang w:eastAsia="x-none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lang w:eastAsia="x-none"/>
              </w:rPr>
            </m:ctrlPr>
          </m:dPr>
          <m:e>
            <m:r>
              <w:rPr>
                <w:rFonts w:ascii="Cambria Math" w:eastAsiaTheme="minorEastAsia" w:hAnsi="Cambria Math"/>
                <w:lang w:eastAsia="x-none"/>
              </w:rPr>
              <m:t>1-</m:t>
            </m:r>
            <m:r>
              <w:rPr>
                <w:rFonts w:ascii="Cambria Math" w:eastAsiaTheme="minorEastAsia" w:hAnsi="Cambria Math"/>
                <w:lang w:eastAsia="x-none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eastAsia="x-non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x-none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x-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x-none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x-none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x-none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x</m:t>
            </m:r>
          </m:e>
          <m:sub>
            <m:r>
              <w:rPr>
                <w:rFonts w:ascii="Cambria Math" w:hAnsi="Cambria Math"/>
                <w:lang w:eastAsia="x-none"/>
              </w:rPr>
              <m:t>nm</m:t>
            </m:r>
          </m:sub>
        </m:sSub>
      </m:oMath>
      <w:r w:rsidR="00837776">
        <w:rPr>
          <w:rFonts w:eastAsiaTheme="minorEastAsia"/>
          <w:lang w:eastAsia="x-none"/>
        </w:rPr>
        <w:t xml:space="preserve">, где </w:t>
      </w:r>
      <m:oMath>
        <m:r>
          <w:rPr>
            <w:rFonts w:ascii="Cambria Math" w:eastAsiaTheme="minorEastAsia" w:hAnsi="Cambria Math"/>
            <w:lang w:eastAsia="x-none"/>
          </w:rPr>
          <m:t>α</m:t>
        </m:r>
        <m:r>
          <w:rPr>
            <w:rFonts w:ascii="Cambria Math" w:eastAsiaTheme="minorEastAsia" w:hAnsi="Cambria Math"/>
            <w:lang w:eastAsia="x-none"/>
          </w:rPr>
          <m:t>=1</m:t>
        </m:r>
      </m:oMath>
      <w:r w:rsidR="00837776">
        <w:rPr>
          <w:rFonts w:eastAsiaTheme="minorEastAsia"/>
          <w:lang w:eastAsia="x-none"/>
        </w:rPr>
        <w:t xml:space="preserve"> – наценка,</w:t>
      </w:r>
      <w:r w:rsidR="00141BD9">
        <w:rPr>
          <w:rFonts w:eastAsiaTheme="minorEastAsia"/>
          <w:lang w:eastAsia="x-none"/>
        </w:rPr>
        <w:t xml:space="preserve"> </w:t>
      </w:r>
      <m:oMath>
        <m:r>
          <w:rPr>
            <w:rFonts w:ascii="Cambria Math" w:eastAsiaTheme="minorEastAsia" w:hAnsi="Cambria Math"/>
            <w:lang w:eastAsia="x-none"/>
          </w:rPr>
          <m:t>β</m:t>
        </m:r>
        <m:r>
          <w:rPr>
            <w:rFonts w:ascii="Cambria Math" w:eastAsiaTheme="minorEastAsia" w:hAnsi="Cambria Math"/>
            <w:lang w:eastAsia="x-none"/>
          </w:rPr>
          <m:t>=0,95</m:t>
        </m:r>
      </m:oMath>
      <w:r w:rsidR="00837776">
        <w:rPr>
          <w:rFonts w:eastAsiaTheme="minorEastAsia"/>
          <w:lang w:eastAsia="x-none"/>
        </w:rPr>
        <w:t xml:space="preserve"> </w:t>
      </w:r>
      <w:r w:rsidR="00141BD9">
        <w:rPr>
          <w:rFonts w:eastAsiaTheme="minorEastAsia"/>
          <w:lang w:eastAsia="x-none"/>
        </w:rPr>
        <w:t xml:space="preserve">– уменьшение цены из-за конкуренции, </w:t>
      </w:r>
      <m:oMath>
        <m:r>
          <w:rPr>
            <w:rFonts w:ascii="Cambria Math" w:eastAsiaTheme="minorEastAsia" w:hAnsi="Cambria Math"/>
            <w:lang w:eastAsia="x-none"/>
          </w:rPr>
          <m:t>γ</m:t>
        </m:r>
        <m:r>
          <w:rPr>
            <w:rFonts w:ascii="Cambria Math" w:eastAsiaTheme="minorEastAsia" w:hAnsi="Cambria Math"/>
            <w:lang w:eastAsia="x-non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x-none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x-none"/>
              </w:rPr>
              <m:t>dp</m:t>
            </m:r>
            <m:ctrlPr>
              <w:rPr>
                <w:rFonts w:ascii="Cambria Math" w:eastAsiaTheme="minorEastAsia" w:hAnsi="Cambria Math"/>
                <w:i/>
                <w:lang w:val="en-US" w:eastAsia="x-none"/>
              </w:rPr>
            </m:ctrlPr>
          </m:num>
          <m:den>
            <m:r>
              <w:rPr>
                <w:rFonts w:ascii="Cambria Math" w:eastAsiaTheme="minorEastAsia" w:hAnsi="Cambria Math"/>
                <w:lang w:eastAsia="x-none"/>
              </w:rPr>
              <m:t>dE</m:t>
            </m:r>
          </m:den>
        </m:f>
      </m:oMath>
      <w:r w:rsidR="007E624F">
        <w:rPr>
          <w:rFonts w:eastAsiaTheme="minorEastAsia"/>
          <w:lang w:eastAsia="x-none"/>
        </w:rPr>
        <w:t xml:space="preserve"> – эластичность </w:t>
      </w:r>
      <w:r w:rsidR="007E624F">
        <w:rPr>
          <w:rFonts w:eastAsiaTheme="minorEastAsia"/>
          <w:lang w:eastAsia="x-none"/>
        </w:rPr>
        <w:t>спроса</w:t>
      </w:r>
      <w:r w:rsidR="007E624F">
        <w:rPr>
          <w:rFonts w:eastAsiaTheme="minorEastAsia"/>
          <w:lang w:eastAsia="x-none"/>
        </w:rPr>
        <w:t xml:space="preserve">, </w:t>
      </w:r>
      <m:oMath>
        <m:r>
          <w:rPr>
            <w:rFonts w:ascii="Cambria Math" w:eastAsiaTheme="minorEastAsia" w:hAnsi="Cambria Math"/>
            <w:lang w:eastAsia="x-none"/>
          </w:rPr>
          <m:t>γ</m:t>
        </m:r>
        <m:d>
          <m:dPr>
            <m:ctrlPr>
              <w:rPr>
                <w:rFonts w:ascii="Cambria Math" w:hAnsi="Cambria Math"/>
                <w:i/>
                <w:lang w:eastAsia="x-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x-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  <w:lang w:eastAsia="x-non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eastAsia="x-none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n</m:t>
                </m:r>
              </m:sub>
            </m:sSub>
          </m:e>
        </m:d>
      </m:oMath>
      <w:r w:rsidR="007E624F" w:rsidRPr="007E624F">
        <w:rPr>
          <w:rFonts w:eastAsiaTheme="minorEastAsia"/>
          <w:lang w:eastAsia="x-none"/>
        </w:rPr>
        <w:t xml:space="preserve"> – </w:t>
      </w:r>
      <w:r w:rsidR="007E624F">
        <w:rPr>
          <w:rFonts w:eastAsiaTheme="minorEastAsia"/>
          <w:lang w:eastAsia="x-none"/>
        </w:rPr>
        <w:t>изменение цены в зависимости от спроса</w:t>
      </w:r>
      <w:r w:rsidR="00674E37">
        <w:rPr>
          <w:rFonts w:eastAsiaTheme="minorEastAsia"/>
          <w:lang w:eastAsia="x-none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x-none"/>
              </w:rPr>
            </m:ctrlPr>
          </m:sSubPr>
          <m:e>
            <m:r>
              <w:rPr>
                <w:rFonts w:ascii="Cambria Math" w:hAnsi="Cambria Math"/>
                <w:lang w:eastAsia="x-none"/>
              </w:rPr>
              <m:t>p</m:t>
            </m:r>
          </m:e>
          <m:sub>
            <m:r>
              <w:rPr>
                <w:rFonts w:ascii="Cambria Math" w:hAnsi="Cambria Math"/>
                <w:lang w:eastAsia="x-none"/>
              </w:rPr>
              <m:t>0n</m:t>
            </m:r>
            <m:r>
              <w:rPr>
                <w:rFonts w:ascii="Cambria Math" w:hAnsi="Cambria Math"/>
                <w:lang w:eastAsia="x-none"/>
              </w:rPr>
              <m:t>m</m:t>
            </m:r>
          </m:sub>
        </m:sSub>
        <m:r>
          <w:rPr>
            <w:rFonts w:ascii="Cambria Math" w:hAnsi="Cambria Math"/>
            <w:lang w:eastAsia="x-none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x-none"/>
              </w:rPr>
            </m:ctrlPr>
          </m:naryPr>
          <m:sub>
            <m:r>
              <w:rPr>
                <w:rFonts w:ascii="Cambria Math" w:hAnsi="Cambria Math"/>
                <w:lang w:val="en-US" w:eastAsia="x-none"/>
              </w:rPr>
              <m:t>i</m:t>
            </m:r>
            <m:r>
              <w:rPr>
                <w:rFonts w:ascii="Cambria Math" w:hAnsi="Cambria Math"/>
                <w:lang w:eastAsia="x-none"/>
              </w:rPr>
              <m:t>=1</m:t>
            </m:r>
          </m:sub>
          <m:sup>
            <m:r>
              <w:rPr>
                <w:rFonts w:ascii="Cambria Math" w:hAnsi="Cambria Math"/>
                <w:lang w:eastAsia="x-none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x-none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x-none"/>
                  </w:rPr>
                  <m:t>im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x-none"/>
                  </w:rPr>
                  <m:t>inm</m:t>
                </m:r>
              </m:sub>
            </m:sSub>
          </m:e>
        </m:nary>
        <m:r>
          <w:rPr>
            <w:rFonts w:ascii="Cambria Math" w:hAnsi="Cambria Math"/>
            <w:lang w:eastAsia="x-none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x-none"/>
              </w:rPr>
            </m:ctrlPr>
          </m:naryPr>
          <m:sub>
            <m:r>
              <w:rPr>
                <w:rFonts w:ascii="Cambria Math" w:hAnsi="Cambria Math"/>
                <w:lang w:val="en-US" w:eastAsia="x-none"/>
              </w:rPr>
              <m:t>i</m:t>
            </m:r>
            <m:r>
              <w:rPr>
                <w:rFonts w:ascii="Cambria Math" w:hAnsi="Cambria Math"/>
                <w:lang w:eastAsia="x-none"/>
              </w:rPr>
              <m:t>=1</m:t>
            </m:r>
          </m:sub>
          <m:sup>
            <m:r>
              <w:rPr>
                <w:rFonts w:ascii="Cambria Math" w:hAnsi="Cambria Math"/>
                <w:lang w:eastAsia="x-none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x-none"/>
                  </w:rPr>
                  <m:t>inm</m:t>
                </m:r>
              </m:sub>
            </m:sSub>
          </m:e>
        </m:nary>
      </m:oMath>
      <w:r w:rsidR="00674E37" w:rsidRPr="00674E37">
        <w:rPr>
          <w:rFonts w:eastAsiaTheme="minorEastAsia"/>
          <w:lang w:eastAsia="x-none"/>
        </w:rPr>
        <w:t xml:space="preserve"> –</w:t>
      </w:r>
      <w:r w:rsidR="00F45109">
        <w:rPr>
          <w:rFonts w:eastAsiaTheme="minorEastAsia"/>
          <w:lang w:eastAsia="x-none"/>
        </w:rPr>
        <w:t xml:space="preserve"> </w:t>
      </w:r>
      <w:r w:rsidR="00674E37">
        <w:rPr>
          <w:rFonts w:eastAsiaTheme="minorEastAsia"/>
          <w:lang w:eastAsia="x-none"/>
        </w:rPr>
        <w:t>средняя закупочная цена</w:t>
      </w:r>
      <w:r w:rsidR="007E624F">
        <w:rPr>
          <w:rFonts w:eastAsiaTheme="minorEastAsia"/>
          <w:lang w:eastAsia="x-none"/>
        </w:rPr>
        <w:t>.</w:t>
      </w:r>
    </w:p>
    <w:p w:rsidR="007E624F" w:rsidRDefault="007E624F" w:rsidP="00881874">
      <w:pPr>
        <w:spacing w:line="276" w:lineRule="auto"/>
        <w:jc w:val="both"/>
        <w:rPr>
          <w:rFonts w:eastAsiaTheme="minorEastAsia"/>
          <w:lang w:val="en-US" w:eastAsia="x-none"/>
        </w:rPr>
      </w:pPr>
      <w:r>
        <w:rPr>
          <w:lang w:eastAsia="x-none"/>
        </w:rPr>
        <w:t xml:space="preserve">4. Доход от продаж </w:t>
      </w:r>
      <m:oMath>
        <m:r>
          <w:rPr>
            <w:rFonts w:ascii="Cambria Math" w:hAnsi="Cambria Math"/>
            <w:lang w:val="en-US" w:eastAsia="x-none"/>
          </w:rPr>
          <m:t>I</m:t>
        </m:r>
        <m:r>
          <w:rPr>
            <w:rFonts w:ascii="Cambria Math" w:hAnsi="Cambria Math"/>
            <w:lang w:eastAsia="x-none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x-none"/>
              </w:rPr>
            </m:ctrlPr>
          </m:naryPr>
          <m:sub>
            <m:r>
              <w:rPr>
                <w:rFonts w:ascii="Cambria Math" w:hAnsi="Cambria Math"/>
                <w:lang w:val="en-US" w:eastAsia="x-none"/>
              </w:rPr>
              <m:t>n</m:t>
            </m:r>
            <m:r>
              <w:rPr>
                <w:rFonts w:ascii="Cambria Math" w:hAnsi="Cambria Math"/>
                <w:lang w:eastAsia="x-none"/>
              </w:rPr>
              <m:t>=1</m:t>
            </m:r>
          </m:sub>
          <m:sup>
            <m:r>
              <w:rPr>
                <w:rFonts w:ascii="Cambria Math" w:hAnsi="Cambria Math"/>
                <w:lang w:val="en-US" w:eastAsia="x-none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naryPr>
              <m:sub>
                <m:r>
                  <w:rPr>
                    <w:rFonts w:ascii="Cambria Math" w:hAnsi="Cambria Math"/>
                    <w:lang w:val="en-US" w:eastAsia="x-none"/>
                  </w:rPr>
                  <m:t>m</m:t>
                </m:r>
                <m:r>
                  <w:rPr>
                    <w:rFonts w:ascii="Cambria Math" w:hAnsi="Cambria Math"/>
                    <w:lang w:eastAsia="x-none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x-none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x-none"/>
                      </w:rPr>
                      <m:t>i</m:t>
                    </m:r>
                    <m:r>
                      <w:rPr>
                        <w:rFonts w:ascii="Cambria Math" w:hAnsi="Cambria Math"/>
                        <w:lang w:eastAsia="x-non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x-none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imn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x-none"/>
                          </w:rPr>
                          <m:t>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x-none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x-none"/>
                          </w:rPr>
                          <m:t>n</m:t>
                        </m:r>
                      </m:sub>
                    </m:sSub>
                  </m:e>
                </m:nary>
              </m:e>
            </m:nary>
          </m:e>
        </m:nary>
      </m:oMath>
    </w:p>
    <w:p w:rsidR="00610E4A" w:rsidRDefault="00F124DF" w:rsidP="00881874">
      <w:pPr>
        <w:spacing w:line="276" w:lineRule="auto"/>
        <w:jc w:val="both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lastRenderedPageBreak/>
        <w:t>5. Н</w:t>
      </w:r>
      <w:r>
        <w:rPr>
          <w:rFonts w:eastAsiaTheme="minorEastAsia"/>
          <w:lang w:eastAsia="x-none"/>
        </w:rPr>
        <w:t>адо максимиз</w:t>
      </w:r>
      <w:r>
        <w:rPr>
          <w:rFonts w:eastAsiaTheme="minorEastAsia"/>
          <w:lang w:eastAsia="x-none"/>
        </w:rPr>
        <w:t>ир</w:t>
      </w:r>
      <w:r>
        <w:rPr>
          <w:rFonts w:eastAsiaTheme="minorEastAsia"/>
          <w:lang w:eastAsia="x-none"/>
        </w:rPr>
        <w:t>о</w:t>
      </w:r>
      <w:r>
        <w:rPr>
          <w:rFonts w:eastAsiaTheme="minorEastAsia"/>
          <w:lang w:eastAsia="x-none"/>
        </w:rPr>
        <w:t xml:space="preserve">вать </w:t>
      </w:r>
      <m:oMath>
        <m:r>
          <w:rPr>
            <w:rFonts w:ascii="Cambria Math" w:eastAsiaTheme="minorEastAsia" w:hAnsi="Cambria Math"/>
            <w:lang w:val="en-US" w:eastAsia="x-none"/>
          </w:rPr>
          <m:t>F</m:t>
        </m:r>
        <m:r>
          <w:rPr>
            <w:rFonts w:ascii="Cambria Math" w:eastAsiaTheme="minorEastAsia" w:hAnsi="Cambria Math"/>
            <w:lang w:eastAsia="x-none"/>
          </w:rPr>
          <m:t>=</m:t>
        </m:r>
        <m:r>
          <w:rPr>
            <w:rFonts w:ascii="Cambria Math" w:hAnsi="Cambria Math"/>
            <w:lang w:val="en-US" w:eastAsia="x-none"/>
          </w:rPr>
          <m:t>I</m:t>
        </m:r>
        <m:r>
          <w:rPr>
            <w:rFonts w:ascii="Cambria Math" w:hAnsi="Cambria Math"/>
            <w:lang w:eastAsia="x-none"/>
          </w:rPr>
          <m:t>-</m:t>
        </m:r>
        <m:r>
          <w:rPr>
            <w:rFonts w:ascii="Cambria Math" w:hAnsi="Cambria Math"/>
            <w:lang w:val="en-US" w:eastAsia="x-none"/>
          </w:rPr>
          <m:t>Z</m:t>
        </m:r>
      </m:oMath>
      <w:r w:rsidRPr="00F124DF">
        <w:rPr>
          <w:rFonts w:eastAsiaTheme="minorEastAsia"/>
          <w:lang w:eastAsia="x-none"/>
        </w:rPr>
        <w:t xml:space="preserve"> – </w:t>
      </w:r>
      <w:r>
        <w:rPr>
          <w:rFonts w:eastAsiaTheme="minorEastAsia"/>
          <w:lang w:eastAsia="x-none"/>
        </w:rPr>
        <w:t xml:space="preserve">это почти билинейная функция от </w:t>
      </w:r>
      <m:oMath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x</m:t>
            </m:r>
          </m:e>
          <m:sub>
            <m:r>
              <w:rPr>
                <w:rFonts w:ascii="Cambria Math" w:hAnsi="Cambria Math"/>
                <w:lang w:val="en-US" w:eastAsia="x-none"/>
              </w:rPr>
              <m:t>inm</m:t>
            </m:r>
          </m:sub>
        </m:sSub>
      </m:oMath>
      <w:r>
        <w:rPr>
          <w:rFonts w:eastAsiaTheme="minorEastAsia"/>
          <w:lang w:eastAsia="x-none"/>
        </w:rPr>
        <w:t xml:space="preserve">, т.е. почти набор </w:t>
      </w:r>
      <m:oMath>
        <m:sSup>
          <m:sSupPr>
            <m:ctrlPr>
              <w:rPr>
                <w:rFonts w:ascii="Cambria Math" w:hAnsi="Cambria Math"/>
                <w:i/>
                <w:lang w:val="en-US" w:eastAsia="x-non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x-none"/>
                  </w:rPr>
                  <m:t>inm</m:t>
                </m:r>
              </m:sub>
            </m:sSub>
          </m:e>
          <m:sup>
            <m:r>
              <w:rPr>
                <w:rFonts w:ascii="Cambria Math" w:hAnsi="Cambria Math"/>
                <w:lang w:eastAsia="x-none"/>
              </w:rPr>
              <m:t>2</m:t>
            </m:r>
          </m:sup>
        </m:sSup>
        <m:r>
          <w:rPr>
            <w:rFonts w:ascii="Cambria Math" w:eastAsiaTheme="minorEastAsia" w:hAnsi="Cambria Math"/>
            <w:lang w:eastAsia="x-non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x</m:t>
            </m:r>
          </m:e>
          <m:sub>
            <m:r>
              <w:rPr>
                <w:rFonts w:ascii="Cambria Math" w:hAnsi="Cambria Math"/>
                <w:lang w:val="en-US" w:eastAsia="x-none"/>
              </w:rPr>
              <m:t>inm</m:t>
            </m:r>
          </m:sub>
        </m:sSub>
        <m:r>
          <w:rPr>
            <w:rFonts w:ascii="Cambria Math" w:hAnsi="Cambria Math"/>
            <w:lang w:val="en-US" w:eastAsia="x-none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x-none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eastAsia="x-none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x-none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x-none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 w:eastAsia="x-none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x-none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x-none"/>
                  </w:rPr>
                  <m:t>'</m:t>
                </m:r>
              </m:sup>
            </m:sSup>
          </m:sub>
        </m:sSub>
      </m:oMath>
      <w:r w:rsidRPr="00F124DF">
        <w:rPr>
          <w:rFonts w:eastAsiaTheme="minorEastAsia"/>
          <w:lang w:eastAsia="x-none"/>
        </w:rPr>
        <w:t xml:space="preserve"> </w:t>
      </w:r>
      <w:r>
        <w:rPr>
          <w:rFonts w:eastAsiaTheme="minorEastAsia"/>
          <w:lang w:eastAsia="x-none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 w:eastAsia="x-none"/>
              </w:rPr>
            </m:ctrlPr>
          </m:sSubPr>
          <m:e>
            <m:r>
              <w:rPr>
                <w:rFonts w:ascii="Cambria Math" w:hAnsi="Cambria Math"/>
                <w:lang w:val="en-US" w:eastAsia="x-none"/>
              </w:rPr>
              <m:t>x</m:t>
            </m:r>
          </m:e>
          <m:sub>
            <m:r>
              <w:rPr>
                <w:rFonts w:ascii="Cambria Math" w:hAnsi="Cambria Math"/>
                <w:lang w:val="en-US" w:eastAsia="x-none"/>
              </w:rPr>
              <m:t>inm</m:t>
            </m:r>
          </m:sub>
        </m:sSub>
      </m:oMath>
      <w:r>
        <w:rPr>
          <w:rFonts w:eastAsiaTheme="minorEastAsia"/>
          <w:lang w:eastAsia="x-none"/>
        </w:rPr>
        <w:t xml:space="preserve">. Искать максимум такой функции обычными методами нереально. </w:t>
      </w:r>
    </w:p>
    <w:p w:rsidR="00F124DF" w:rsidRPr="00610E4A" w:rsidRDefault="00610E4A" w:rsidP="00881874">
      <w:pPr>
        <w:spacing w:line="276" w:lineRule="auto"/>
        <w:jc w:val="both"/>
        <w:rPr>
          <w:i/>
          <w:lang w:eastAsia="x-none"/>
        </w:rPr>
      </w:pPr>
      <w:r>
        <w:rPr>
          <w:rFonts w:eastAsiaTheme="minorEastAsia"/>
          <w:lang w:eastAsia="x-none"/>
        </w:rPr>
        <w:t xml:space="preserve">Надо подобрать параметры </w:t>
      </w:r>
      <m:oMath>
        <m:r>
          <w:rPr>
            <w:rFonts w:ascii="Cambria Math" w:hAnsi="Cambria Math"/>
            <w:lang w:val="en-US" w:eastAsia="x-none"/>
          </w:rPr>
          <m:t>a</m:t>
        </m:r>
        <m:r>
          <w:rPr>
            <w:rFonts w:ascii="Cambria Math" w:hAnsi="Cambria Math"/>
            <w:lang w:eastAsia="x-none"/>
          </w:rPr>
          <m:t xml:space="preserve">, </m:t>
        </m:r>
        <m:r>
          <w:rPr>
            <w:rFonts w:ascii="Cambria Math" w:eastAsiaTheme="minorEastAsia" w:hAnsi="Cambria Math"/>
            <w:lang w:eastAsia="x-none"/>
          </w:rPr>
          <m:t>α</m:t>
        </m:r>
        <m:r>
          <w:rPr>
            <w:rFonts w:ascii="Cambria Math" w:eastAsiaTheme="minorEastAsia" w:hAnsi="Cambria Math"/>
            <w:lang w:eastAsia="x-none"/>
          </w:rPr>
          <m:t xml:space="preserve">, </m:t>
        </m:r>
        <m:r>
          <w:rPr>
            <w:rFonts w:ascii="Cambria Math" w:eastAsiaTheme="minorEastAsia" w:hAnsi="Cambria Math"/>
            <w:lang w:eastAsia="x-none"/>
          </w:rPr>
          <m:t>β</m:t>
        </m:r>
        <m:r>
          <w:rPr>
            <w:rFonts w:ascii="Cambria Math" w:eastAsiaTheme="minorEastAsia" w:hAnsi="Cambria Math"/>
            <w:lang w:eastAsia="x-none"/>
          </w:rPr>
          <m:t>,</m:t>
        </m:r>
      </m:oMath>
      <w:r w:rsidRPr="00610E4A">
        <w:rPr>
          <w:rFonts w:eastAsiaTheme="minorEastAsia"/>
          <w:lang w:eastAsia="x-none"/>
        </w:rPr>
        <w:t xml:space="preserve"> </w:t>
      </w:r>
      <m:oMath>
        <m:r>
          <w:rPr>
            <w:rFonts w:ascii="Cambria Math" w:eastAsiaTheme="minorEastAsia" w:hAnsi="Cambria Math"/>
            <w:lang w:eastAsia="x-none"/>
          </w:rPr>
          <m:t>γ</m:t>
        </m:r>
      </m:oMath>
      <w:r w:rsidRPr="00610E4A">
        <w:rPr>
          <w:rFonts w:eastAsiaTheme="minorEastAsia"/>
          <w:lang w:eastAsia="x-none"/>
        </w:rPr>
        <w:t xml:space="preserve"> </w:t>
      </w:r>
      <w:r>
        <w:rPr>
          <w:rFonts w:eastAsiaTheme="minorEastAsia"/>
          <w:lang w:eastAsia="x-none"/>
        </w:rPr>
        <w:t xml:space="preserve">так, чтобы </w:t>
      </w:r>
      <m:oMath>
        <m:r>
          <w:rPr>
            <w:rFonts w:ascii="Cambria Math" w:hAnsi="Cambria Math"/>
            <w:lang w:val="en-US" w:eastAsia="x-none"/>
          </w:rPr>
          <m:t>I</m:t>
        </m:r>
        <m:r>
          <w:rPr>
            <w:rFonts w:ascii="Cambria Math" w:hAnsi="Cambria Math"/>
            <w:lang w:eastAsia="x-none"/>
          </w:rPr>
          <m:t>≈</m:t>
        </m:r>
        <m:r>
          <w:rPr>
            <w:rFonts w:ascii="Cambria Math" w:hAnsi="Cambria Math"/>
            <w:lang w:val="en-US" w:eastAsia="x-none"/>
          </w:rPr>
          <m:t>Z</m:t>
        </m:r>
      </m:oMath>
      <w:r>
        <w:rPr>
          <w:rFonts w:eastAsiaTheme="minorEastAsia"/>
          <w:lang w:eastAsia="x-none"/>
        </w:rPr>
        <w:t xml:space="preserve">, тогда вид функции будет сложным со многими локальными минимумами. Решение ищем в пространстве с размерностью </w:t>
      </w:r>
      <m:oMath>
        <m:r>
          <w:rPr>
            <w:rFonts w:ascii="Cambria Math" w:eastAsiaTheme="minorEastAsia" w:hAnsi="Cambria Math"/>
            <w:lang w:eastAsia="x-none"/>
          </w:rPr>
          <m:t>2</m:t>
        </m:r>
        <m:r>
          <w:rPr>
            <w:rFonts w:ascii="Cambria Math" w:hAnsi="Cambria Math"/>
            <w:lang w:eastAsia="x-none"/>
          </w:rPr>
          <m:t>⋅</m:t>
        </m:r>
        <m:r>
          <w:rPr>
            <w:rFonts w:ascii="Cambria Math" w:hAnsi="Cambria Math"/>
            <w:lang w:val="en-US" w:eastAsia="x-none"/>
          </w:rPr>
          <m:t>N</m:t>
        </m:r>
        <m:r>
          <w:rPr>
            <w:rFonts w:ascii="Cambria Math" w:hAnsi="Cambria Math"/>
            <w:lang w:eastAsia="x-none"/>
          </w:rPr>
          <m:t>⋅</m:t>
        </m:r>
        <m:r>
          <w:rPr>
            <w:rFonts w:ascii="Cambria Math" w:hAnsi="Cambria Math"/>
            <w:lang w:val="en-US" w:eastAsia="x-none"/>
          </w:rPr>
          <m:t>M</m:t>
        </m:r>
      </m:oMath>
      <w:r w:rsidRPr="00610E4A">
        <w:rPr>
          <w:rFonts w:eastAsiaTheme="minorEastAsia"/>
          <w:lang w:eastAsia="x-none"/>
        </w:rPr>
        <w:t xml:space="preserve">. </w:t>
      </w:r>
      <w:r>
        <w:rPr>
          <w:rFonts w:eastAsiaTheme="minorEastAsia"/>
          <w:lang w:eastAsia="x-none"/>
        </w:rPr>
        <w:t>В общем довольно сложная задачка.</w:t>
      </w:r>
    </w:p>
    <w:p w:rsidR="009A07F4" w:rsidRDefault="009A07F4" w:rsidP="009A07F4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3</w:t>
      </w:r>
      <w:r>
        <w:t>.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Анализ и поиск оп</w:t>
      </w:r>
      <w:bookmarkStart w:id="0" w:name="_GoBack"/>
      <w:bookmarkEnd w:id="0"/>
      <w:r>
        <w:rPr>
          <w:lang w:val="ru-RU"/>
        </w:rPr>
        <w:t>тимального решения (метод Имитации отжига)</w:t>
      </w:r>
    </w:p>
    <w:p w:rsidR="009A07F4" w:rsidRDefault="009A07F4" w:rsidP="009A07F4">
      <w:pPr>
        <w:pStyle w:val="3"/>
        <w:spacing w:line="276" w:lineRule="auto"/>
        <w:rPr>
          <w:rFonts w:eastAsiaTheme="minorEastAsia"/>
          <w:lang w:val="ru-RU"/>
        </w:rPr>
      </w:pPr>
      <w:r>
        <w:rPr>
          <w:lang w:val="ru-RU"/>
        </w:rPr>
        <w:t>3</w:t>
      </w:r>
      <w:r>
        <w:t>.</w:t>
      </w:r>
      <w:r>
        <w:rPr>
          <w:lang w:val="ru-RU"/>
        </w:rPr>
        <w:t>3</w:t>
      </w:r>
      <w:r>
        <w:t xml:space="preserve">. </w:t>
      </w:r>
      <w:r>
        <w:rPr>
          <w:lang w:val="ru-RU"/>
        </w:rPr>
        <w:t xml:space="preserve">Сообщение </w:t>
      </w:r>
    </w:p>
    <w:p w:rsidR="001154DE" w:rsidRPr="001154DE" w:rsidRDefault="001154DE" w:rsidP="001154DE">
      <w:pPr>
        <w:rPr>
          <w:lang w:eastAsia="x-none"/>
        </w:rPr>
      </w:pPr>
    </w:p>
    <w:p w:rsidR="00774103" w:rsidRDefault="00774103" w:rsidP="00774103">
      <w:pPr>
        <w:spacing w:line="276" w:lineRule="auto"/>
        <w:jc w:val="both"/>
        <w:rPr>
          <w:lang w:eastAsia="x-none"/>
        </w:rPr>
      </w:pPr>
    </w:p>
    <w:sectPr w:rsidR="00774103" w:rsidSect="0059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21A" w:rsidRDefault="003E221A" w:rsidP="00287437">
      <w:r>
        <w:separator/>
      </w:r>
    </w:p>
  </w:endnote>
  <w:endnote w:type="continuationSeparator" w:id="0">
    <w:p w:rsidR="003E221A" w:rsidRDefault="003E221A" w:rsidP="0028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21A" w:rsidRDefault="003E221A" w:rsidP="00287437">
      <w:r>
        <w:separator/>
      </w:r>
    </w:p>
  </w:footnote>
  <w:footnote w:type="continuationSeparator" w:id="0">
    <w:p w:rsidR="003E221A" w:rsidRDefault="003E221A" w:rsidP="00287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422"/>
    <w:multiLevelType w:val="hybridMultilevel"/>
    <w:tmpl w:val="CF6C1A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039DE"/>
    <w:multiLevelType w:val="hybridMultilevel"/>
    <w:tmpl w:val="5FA469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C776B"/>
    <w:multiLevelType w:val="hybridMultilevel"/>
    <w:tmpl w:val="D9E4871A"/>
    <w:lvl w:ilvl="0" w:tplc="9678F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B339B0"/>
    <w:multiLevelType w:val="hybridMultilevel"/>
    <w:tmpl w:val="DBF4D0BA"/>
    <w:lvl w:ilvl="0" w:tplc="79EA8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C94B9B"/>
    <w:multiLevelType w:val="hybridMultilevel"/>
    <w:tmpl w:val="D93453A4"/>
    <w:lvl w:ilvl="0" w:tplc="EB746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5D3DFD"/>
    <w:multiLevelType w:val="hybridMultilevel"/>
    <w:tmpl w:val="88A21F58"/>
    <w:lvl w:ilvl="0" w:tplc="BAE20ED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509A0"/>
    <w:multiLevelType w:val="hybridMultilevel"/>
    <w:tmpl w:val="C1B831A2"/>
    <w:lvl w:ilvl="0" w:tplc="EF8098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1623"/>
    <w:multiLevelType w:val="hybridMultilevel"/>
    <w:tmpl w:val="F26E0DFA"/>
    <w:lvl w:ilvl="0" w:tplc="532A0C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5C470F"/>
    <w:multiLevelType w:val="hybridMultilevel"/>
    <w:tmpl w:val="120CD1CE"/>
    <w:lvl w:ilvl="0" w:tplc="11788B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A46DE"/>
    <w:multiLevelType w:val="hybridMultilevel"/>
    <w:tmpl w:val="9DBEF70C"/>
    <w:lvl w:ilvl="0" w:tplc="4BD8030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D25B77"/>
    <w:multiLevelType w:val="hybridMultilevel"/>
    <w:tmpl w:val="1A209E28"/>
    <w:lvl w:ilvl="0" w:tplc="49A4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4241D9"/>
    <w:multiLevelType w:val="hybridMultilevel"/>
    <w:tmpl w:val="A9B65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3113F8"/>
    <w:multiLevelType w:val="hybridMultilevel"/>
    <w:tmpl w:val="A5C87F9E"/>
    <w:lvl w:ilvl="0" w:tplc="9A5E97A2">
      <w:start w:val="1"/>
      <w:numFmt w:val="decimal"/>
      <w:lvlText w:val="%1."/>
      <w:lvlJc w:val="left"/>
      <w:pPr>
        <w:ind w:left="1669" w:hanging="9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4038BA"/>
    <w:multiLevelType w:val="hybridMultilevel"/>
    <w:tmpl w:val="EE42FC54"/>
    <w:lvl w:ilvl="0" w:tplc="F796EA06">
      <w:start w:val="1"/>
      <w:numFmt w:val="bullet"/>
      <w:pStyle w:val="a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50E05B23"/>
    <w:multiLevelType w:val="hybridMultilevel"/>
    <w:tmpl w:val="BAAAC284"/>
    <w:lvl w:ilvl="0" w:tplc="6F48BB3E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321E91"/>
    <w:multiLevelType w:val="hybridMultilevel"/>
    <w:tmpl w:val="9446E316"/>
    <w:lvl w:ilvl="0" w:tplc="1D34B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6535AC"/>
    <w:multiLevelType w:val="hybridMultilevel"/>
    <w:tmpl w:val="73982108"/>
    <w:lvl w:ilvl="0" w:tplc="532A0C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F76454"/>
    <w:multiLevelType w:val="hybridMultilevel"/>
    <w:tmpl w:val="195C3C0E"/>
    <w:lvl w:ilvl="0" w:tplc="CCDA7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C058BC"/>
    <w:multiLevelType w:val="hybridMultilevel"/>
    <w:tmpl w:val="F788D78E"/>
    <w:lvl w:ilvl="0" w:tplc="0D606450">
      <w:start w:val="1"/>
      <w:numFmt w:val="bullet"/>
      <w:lvlText w:val="-"/>
      <w:lvlJc w:val="left"/>
      <w:pPr>
        <w:ind w:left="360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5"/>
  </w:num>
  <w:num w:numId="5">
    <w:abstractNumId w:val="5"/>
  </w:num>
  <w:num w:numId="6">
    <w:abstractNumId w:val="10"/>
  </w:num>
  <w:num w:numId="7">
    <w:abstractNumId w:val="11"/>
  </w:num>
  <w:num w:numId="8">
    <w:abstractNumId w:val="16"/>
  </w:num>
  <w:num w:numId="9">
    <w:abstractNumId w:val="7"/>
  </w:num>
  <w:num w:numId="10">
    <w:abstractNumId w:val="8"/>
  </w:num>
  <w:num w:numId="11">
    <w:abstractNumId w:val="14"/>
  </w:num>
  <w:num w:numId="12">
    <w:abstractNumId w:val="13"/>
  </w:num>
  <w:num w:numId="13">
    <w:abstractNumId w:val="2"/>
  </w:num>
  <w:num w:numId="14">
    <w:abstractNumId w:val="3"/>
  </w:num>
  <w:num w:numId="15">
    <w:abstractNumId w:val="12"/>
  </w:num>
  <w:num w:numId="16">
    <w:abstractNumId w:val="6"/>
  </w:num>
  <w:num w:numId="17">
    <w:abstractNumId w:val="17"/>
  </w:num>
  <w:num w:numId="18">
    <w:abstractNumId w:val="18"/>
  </w:num>
  <w:num w:numId="19">
    <w:abstractNumId w:val="0"/>
  </w:num>
  <w:num w:numId="20">
    <w:abstractNumId w:val="1"/>
  </w:num>
  <w:num w:numId="21">
    <w:abstractNumId w:val="13"/>
  </w:num>
  <w:num w:numId="22">
    <w:abstractNumId w:val="1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03"/>
    <w:rsid w:val="000013BE"/>
    <w:rsid w:val="00003BA8"/>
    <w:rsid w:val="00004D59"/>
    <w:rsid w:val="00005408"/>
    <w:rsid w:val="000054F0"/>
    <w:rsid w:val="000059E8"/>
    <w:rsid w:val="00005DB4"/>
    <w:rsid w:val="000060A8"/>
    <w:rsid w:val="000155CA"/>
    <w:rsid w:val="00016713"/>
    <w:rsid w:val="0002553C"/>
    <w:rsid w:val="000265A0"/>
    <w:rsid w:val="00027B86"/>
    <w:rsid w:val="000359E3"/>
    <w:rsid w:val="0004734D"/>
    <w:rsid w:val="0005323F"/>
    <w:rsid w:val="00055DC7"/>
    <w:rsid w:val="00057610"/>
    <w:rsid w:val="000578FF"/>
    <w:rsid w:val="00060913"/>
    <w:rsid w:val="000610FD"/>
    <w:rsid w:val="0006207A"/>
    <w:rsid w:val="000639C3"/>
    <w:rsid w:val="00063BD1"/>
    <w:rsid w:val="00066060"/>
    <w:rsid w:val="00066179"/>
    <w:rsid w:val="0007006A"/>
    <w:rsid w:val="000767E3"/>
    <w:rsid w:val="000822C1"/>
    <w:rsid w:val="000834CD"/>
    <w:rsid w:val="0008650D"/>
    <w:rsid w:val="00086C94"/>
    <w:rsid w:val="00094785"/>
    <w:rsid w:val="00097281"/>
    <w:rsid w:val="000A2361"/>
    <w:rsid w:val="000A3E72"/>
    <w:rsid w:val="000A5C3E"/>
    <w:rsid w:val="000B0430"/>
    <w:rsid w:val="000B058D"/>
    <w:rsid w:val="000B29F9"/>
    <w:rsid w:val="000B4266"/>
    <w:rsid w:val="000B73FF"/>
    <w:rsid w:val="000C100C"/>
    <w:rsid w:val="000C53E5"/>
    <w:rsid w:val="000D04F4"/>
    <w:rsid w:val="000D5D06"/>
    <w:rsid w:val="000D6BFB"/>
    <w:rsid w:val="000D7133"/>
    <w:rsid w:val="000E1FF4"/>
    <w:rsid w:val="000E2006"/>
    <w:rsid w:val="000E60BA"/>
    <w:rsid w:val="000F4109"/>
    <w:rsid w:val="000F4D54"/>
    <w:rsid w:val="000F5CB6"/>
    <w:rsid w:val="00100B56"/>
    <w:rsid w:val="001016FA"/>
    <w:rsid w:val="001064C9"/>
    <w:rsid w:val="00110F69"/>
    <w:rsid w:val="001116D4"/>
    <w:rsid w:val="00113191"/>
    <w:rsid w:val="001154DE"/>
    <w:rsid w:val="00115EF5"/>
    <w:rsid w:val="001204BE"/>
    <w:rsid w:val="0012136C"/>
    <w:rsid w:val="00123C2E"/>
    <w:rsid w:val="00123F24"/>
    <w:rsid w:val="00127B23"/>
    <w:rsid w:val="00130725"/>
    <w:rsid w:val="001310DC"/>
    <w:rsid w:val="001326D8"/>
    <w:rsid w:val="00132A1C"/>
    <w:rsid w:val="00134438"/>
    <w:rsid w:val="0013698D"/>
    <w:rsid w:val="0013704B"/>
    <w:rsid w:val="001373AC"/>
    <w:rsid w:val="00141BD9"/>
    <w:rsid w:val="00150044"/>
    <w:rsid w:val="0015070A"/>
    <w:rsid w:val="00153250"/>
    <w:rsid w:val="0015452D"/>
    <w:rsid w:val="00154C96"/>
    <w:rsid w:val="00154FB7"/>
    <w:rsid w:val="001567A4"/>
    <w:rsid w:val="00156EB7"/>
    <w:rsid w:val="001579CE"/>
    <w:rsid w:val="00161785"/>
    <w:rsid w:val="00170EA7"/>
    <w:rsid w:val="001725B5"/>
    <w:rsid w:val="0017265D"/>
    <w:rsid w:val="00172EF1"/>
    <w:rsid w:val="00174E6B"/>
    <w:rsid w:val="0017677F"/>
    <w:rsid w:val="00176B73"/>
    <w:rsid w:val="00176ED1"/>
    <w:rsid w:val="00181EB5"/>
    <w:rsid w:val="001851DD"/>
    <w:rsid w:val="00186DB3"/>
    <w:rsid w:val="00187849"/>
    <w:rsid w:val="0019011E"/>
    <w:rsid w:val="00190679"/>
    <w:rsid w:val="00190AE0"/>
    <w:rsid w:val="00193430"/>
    <w:rsid w:val="00194259"/>
    <w:rsid w:val="001A0646"/>
    <w:rsid w:val="001B6FB0"/>
    <w:rsid w:val="001C359C"/>
    <w:rsid w:val="001C75E1"/>
    <w:rsid w:val="001D344E"/>
    <w:rsid w:val="001E1D3F"/>
    <w:rsid w:val="001F1013"/>
    <w:rsid w:val="001F11BF"/>
    <w:rsid w:val="001F1FA9"/>
    <w:rsid w:val="001F39A1"/>
    <w:rsid w:val="001F4396"/>
    <w:rsid w:val="001F67E3"/>
    <w:rsid w:val="002066BD"/>
    <w:rsid w:val="002108AB"/>
    <w:rsid w:val="002114A9"/>
    <w:rsid w:val="0021191A"/>
    <w:rsid w:val="00212F17"/>
    <w:rsid w:val="00213D82"/>
    <w:rsid w:val="00214C35"/>
    <w:rsid w:val="002166C7"/>
    <w:rsid w:val="00222C53"/>
    <w:rsid w:val="00224BCB"/>
    <w:rsid w:val="002252FB"/>
    <w:rsid w:val="00231122"/>
    <w:rsid w:val="0023237F"/>
    <w:rsid w:val="00235FF5"/>
    <w:rsid w:val="00243401"/>
    <w:rsid w:val="00250E85"/>
    <w:rsid w:val="00252D81"/>
    <w:rsid w:val="00253FD9"/>
    <w:rsid w:val="00255F19"/>
    <w:rsid w:val="002609CA"/>
    <w:rsid w:val="002670C1"/>
    <w:rsid w:val="0027105E"/>
    <w:rsid w:val="00271DD1"/>
    <w:rsid w:val="00271E0B"/>
    <w:rsid w:val="00271F98"/>
    <w:rsid w:val="00272D40"/>
    <w:rsid w:val="002774A3"/>
    <w:rsid w:val="00281D06"/>
    <w:rsid w:val="0028269F"/>
    <w:rsid w:val="00287437"/>
    <w:rsid w:val="0029064B"/>
    <w:rsid w:val="00291ABC"/>
    <w:rsid w:val="00292820"/>
    <w:rsid w:val="00292D4C"/>
    <w:rsid w:val="0029797F"/>
    <w:rsid w:val="002A1EDE"/>
    <w:rsid w:val="002A4158"/>
    <w:rsid w:val="002A4238"/>
    <w:rsid w:val="002A603A"/>
    <w:rsid w:val="002B15D7"/>
    <w:rsid w:val="002B5585"/>
    <w:rsid w:val="002B6C0C"/>
    <w:rsid w:val="002C0762"/>
    <w:rsid w:val="002C13AC"/>
    <w:rsid w:val="002C1F69"/>
    <w:rsid w:val="002C20CC"/>
    <w:rsid w:val="002C20EB"/>
    <w:rsid w:val="002C29FE"/>
    <w:rsid w:val="002C4A9A"/>
    <w:rsid w:val="002C56DE"/>
    <w:rsid w:val="002C6674"/>
    <w:rsid w:val="002D0C67"/>
    <w:rsid w:val="002D1820"/>
    <w:rsid w:val="002D4D13"/>
    <w:rsid w:val="002D4DD7"/>
    <w:rsid w:val="002D55BE"/>
    <w:rsid w:val="002D5B18"/>
    <w:rsid w:val="002D6EAF"/>
    <w:rsid w:val="002D755B"/>
    <w:rsid w:val="002E0FB9"/>
    <w:rsid w:val="002E1CA6"/>
    <w:rsid w:val="002E4272"/>
    <w:rsid w:val="002E4A76"/>
    <w:rsid w:val="002F02BB"/>
    <w:rsid w:val="002F3538"/>
    <w:rsid w:val="002F39E1"/>
    <w:rsid w:val="002F4D40"/>
    <w:rsid w:val="00300CCF"/>
    <w:rsid w:val="00307B14"/>
    <w:rsid w:val="00310B8B"/>
    <w:rsid w:val="00310C05"/>
    <w:rsid w:val="00311E9D"/>
    <w:rsid w:val="0031387A"/>
    <w:rsid w:val="00314CF9"/>
    <w:rsid w:val="00323BA8"/>
    <w:rsid w:val="00323EF7"/>
    <w:rsid w:val="00327F3D"/>
    <w:rsid w:val="003328EC"/>
    <w:rsid w:val="0033426F"/>
    <w:rsid w:val="00335F66"/>
    <w:rsid w:val="00336FC4"/>
    <w:rsid w:val="003427E4"/>
    <w:rsid w:val="00343B6D"/>
    <w:rsid w:val="00345F70"/>
    <w:rsid w:val="003623A5"/>
    <w:rsid w:val="0036322A"/>
    <w:rsid w:val="00364276"/>
    <w:rsid w:val="003642BE"/>
    <w:rsid w:val="00366DF9"/>
    <w:rsid w:val="00367DE1"/>
    <w:rsid w:val="00373BA6"/>
    <w:rsid w:val="00374F46"/>
    <w:rsid w:val="00377F60"/>
    <w:rsid w:val="003824CD"/>
    <w:rsid w:val="00384A56"/>
    <w:rsid w:val="003935B5"/>
    <w:rsid w:val="00395F2D"/>
    <w:rsid w:val="0039737F"/>
    <w:rsid w:val="003A2E9F"/>
    <w:rsid w:val="003A3E47"/>
    <w:rsid w:val="003C3952"/>
    <w:rsid w:val="003C4234"/>
    <w:rsid w:val="003C4909"/>
    <w:rsid w:val="003D48F1"/>
    <w:rsid w:val="003D6181"/>
    <w:rsid w:val="003D677E"/>
    <w:rsid w:val="003D7DB8"/>
    <w:rsid w:val="003E221A"/>
    <w:rsid w:val="003E3F77"/>
    <w:rsid w:val="003E527E"/>
    <w:rsid w:val="003F16A7"/>
    <w:rsid w:val="003F3DFE"/>
    <w:rsid w:val="003F40A9"/>
    <w:rsid w:val="003F6596"/>
    <w:rsid w:val="003F6C58"/>
    <w:rsid w:val="0040063F"/>
    <w:rsid w:val="004055DF"/>
    <w:rsid w:val="004070AA"/>
    <w:rsid w:val="00410BEE"/>
    <w:rsid w:val="004148CC"/>
    <w:rsid w:val="00414CEA"/>
    <w:rsid w:val="004243AB"/>
    <w:rsid w:val="00432698"/>
    <w:rsid w:val="00434690"/>
    <w:rsid w:val="00434A73"/>
    <w:rsid w:val="0043633F"/>
    <w:rsid w:val="00440FEC"/>
    <w:rsid w:val="004412B5"/>
    <w:rsid w:val="00441D1E"/>
    <w:rsid w:val="00444334"/>
    <w:rsid w:val="00447EC7"/>
    <w:rsid w:val="0045094F"/>
    <w:rsid w:val="00454BAC"/>
    <w:rsid w:val="00455F76"/>
    <w:rsid w:val="00460945"/>
    <w:rsid w:val="00463998"/>
    <w:rsid w:val="00464CC3"/>
    <w:rsid w:val="0047104C"/>
    <w:rsid w:val="00471118"/>
    <w:rsid w:val="00472116"/>
    <w:rsid w:val="004736E0"/>
    <w:rsid w:val="00473DF3"/>
    <w:rsid w:val="00486E6C"/>
    <w:rsid w:val="00486FE3"/>
    <w:rsid w:val="00493399"/>
    <w:rsid w:val="00495511"/>
    <w:rsid w:val="00495D83"/>
    <w:rsid w:val="00496661"/>
    <w:rsid w:val="00496D26"/>
    <w:rsid w:val="004A57FD"/>
    <w:rsid w:val="004A6033"/>
    <w:rsid w:val="004A67AA"/>
    <w:rsid w:val="004A72FB"/>
    <w:rsid w:val="004B2045"/>
    <w:rsid w:val="004B7665"/>
    <w:rsid w:val="004C0D7B"/>
    <w:rsid w:val="004C284A"/>
    <w:rsid w:val="004C445F"/>
    <w:rsid w:val="004C4945"/>
    <w:rsid w:val="004C602A"/>
    <w:rsid w:val="004D2C9C"/>
    <w:rsid w:val="004D57EE"/>
    <w:rsid w:val="004E3FF8"/>
    <w:rsid w:val="004F16F8"/>
    <w:rsid w:val="004F44A3"/>
    <w:rsid w:val="004F5B17"/>
    <w:rsid w:val="004F7B0E"/>
    <w:rsid w:val="00500AFA"/>
    <w:rsid w:val="00507F20"/>
    <w:rsid w:val="0051095E"/>
    <w:rsid w:val="0051450F"/>
    <w:rsid w:val="00524135"/>
    <w:rsid w:val="00525E0E"/>
    <w:rsid w:val="005262BB"/>
    <w:rsid w:val="0052711A"/>
    <w:rsid w:val="00527F80"/>
    <w:rsid w:val="00531F73"/>
    <w:rsid w:val="005322A0"/>
    <w:rsid w:val="005339D0"/>
    <w:rsid w:val="00534446"/>
    <w:rsid w:val="00534FA7"/>
    <w:rsid w:val="005433C2"/>
    <w:rsid w:val="00543A18"/>
    <w:rsid w:val="00546E08"/>
    <w:rsid w:val="00546EA3"/>
    <w:rsid w:val="005507DA"/>
    <w:rsid w:val="00553472"/>
    <w:rsid w:val="00565EE0"/>
    <w:rsid w:val="00566D9A"/>
    <w:rsid w:val="00567380"/>
    <w:rsid w:val="00573A12"/>
    <w:rsid w:val="0057483C"/>
    <w:rsid w:val="005763F9"/>
    <w:rsid w:val="00582151"/>
    <w:rsid w:val="00586EB7"/>
    <w:rsid w:val="00587FC5"/>
    <w:rsid w:val="00591FE4"/>
    <w:rsid w:val="005929A7"/>
    <w:rsid w:val="00593EB2"/>
    <w:rsid w:val="005948B4"/>
    <w:rsid w:val="00596F11"/>
    <w:rsid w:val="005B1F5E"/>
    <w:rsid w:val="005B514F"/>
    <w:rsid w:val="005B725A"/>
    <w:rsid w:val="005C1613"/>
    <w:rsid w:val="005C1B70"/>
    <w:rsid w:val="005D4950"/>
    <w:rsid w:val="005D6777"/>
    <w:rsid w:val="005D7DF0"/>
    <w:rsid w:val="005E0D8E"/>
    <w:rsid w:val="005E30A6"/>
    <w:rsid w:val="005E34A6"/>
    <w:rsid w:val="005E3846"/>
    <w:rsid w:val="005E3F2D"/>
    <w:rsid w:val="005F3C9E"/>
    <w:rsid w:val="005F7FF3"/>
    <w:rsid w:val="00610E4A"/>
    <w:rsid w:val="00611DAB"/>
    <w:rsid w:val="00612F8F"/>
    <w:rsid w:val="00613240"/>
    <w:rsid w:val="006135AE"/>
    <w:rsid w:val="00621574"/>
    <w:rsid w:val="006230B4"/>
    <w:rsid w:val="00623105"/>
    <w:rsid w:val="00623859"/>
    <w:rsid w:val="006248F1"/>
    <w:rsid w:val="00627D02"/>
    <w:rsid w:val="006339A5"/>
    <w:rsid w:val="00633EC1"/>
    <w:rsid w:val="00636362"/>
    <w:rsid w:val="006428CE"/>
    <w:rsid w:val="00643A94"/>
    <w:rsid w:val="00645568"/>
    <w:rsid w:val="006479AF"/>
    <w:rsid w:val="006573E3"/>
    <w:rsid w:val="00662FCE"/>
    <w:rsid w:val="006659D9"/>
    <w:rsid w:val="00670C83"/>
    <w:rsid w:val="00671414"/>
    <w:rsid w:val="00674E37"/>
    <w:rsid w:val="00675832"/>
    <w:rsid w:val="00686805"/>
    <w:rsid w:val="00686F06"/>
    <w:rsid w:val="00691B98"/>
    <w:rsid w:val="00693D8F"/>
    <w:rsid w:val="006951F7"/>
    <w:rsid w:val="006B2144"/>
    <w:rsid w:val="006B2B36"/>
    <w:rsid w:val="006B3AA7"/>
    <w:rsid w:val="006B6247"/>
    <w:rsid w:val="006B74F3"/>
    <w:rsid w:val="006C0336"/>
    <w:rsid w:val="006C5490"/>
    <w:rsid w:val="006C6030"/>
    <w:rsid w:val="006C6EA0"/>
    <w:rsid w:val="006D2244"/>
    <w:rsid w:val="006D566E"/>
    <w:rsid w:val="006E00C5"/>
    <w:rsid w:val="006E0154"/>
    <w:rsid w:val="006E34D8"/>
    <w:rsid w:val="006E63C8"/>
    <w:rsid w:val="006F323D"/>
    <w:rsid w:val="006F4DBF"/>
    <w:rsid w:val="00707CE2"/>
    <w:rsid w:val="007126E8"/>
    <w:rsid w:val="007171D6"/>
    <w:rsid w:val="007231DB"/>
    <w:rsid w:val="0074395C"/>
    <w:rsid w:val="00746C34"/>
    <w:rsid w:val="00747A10"/>
    <w:rsid w:val="00750620"/>
    <w:rsid w:val="00751DC2"/>
    <w:rsid w:val="00754006"/>
    <w:rsid w:val="00754C8B"/>
    <w:rsid w:val="00754EC5"/>
    <w:rsid w:val="00755B0E"/>
    <w:rsid w:val="00755E07"/>
    <w:rsid w:val="007573CD"/>
    <w:rsid w:val="00762C3A"/>
    <w:rsid w:val="00764C18"/>
    <w:rsid w:val="007665CC"/>
    <w:rsid w:val="0076757A"/>
    <w:rsid w:val="00767C33"/>
    <w:rsid w:val="00770418"/>
    <w:rsid w:val="00771844"/>
    <w:rsid w:val="00771FAC"/>
    <w:rsid w:val="007739A5"/>
    <w:rsid w:val="00774103"/>
    <w:rsid w:val="007749FE"/>
    <w:rsid w:val="007756D1"/>
    <w:rsid w:val="00776D01"/>
    <w:rsid w:val="00781939"/>
    <w:rsid w:val="00783F2A"/>
    <w:rsid w:val="00786F6A"/>
    <w:rsid w:val="00787A62"/>
    <w:rsid w:val="00787F73"/>
    <w:rsid w:val="007A41DE"/>
    <w:rsid w:val="007B73FA"/>
    <w:rsid w:val="007C10CD"/>
    <w:rsid w:val="007C29FB"/>
    <w:rsid w:val="007C342A"/>
    <w:rsid w:val="007C4DC7"/>
    <w:rsid w:val="007D236B"/>
    <w:rsid w:val="007D720A"/>
    <w:rsid w:val="007E09F6"/>
    <w:rsid w:val="007E33A3"/>
    <w:rsid w:val="007E624F"/>
    <w:rsid w:val="007E674B"/>
    <w:rsid w:val="007F17F9"/>
    <w:rsid w:val="007F384E"/>
    <w:rsid w:val="008007E8"/>
    <w:rsid w:val="0080580D"/>
    <w:rsid w:val="00807EA6"/>
    <w:rsid w:val="00814A07"/>
    <w:rsid w:val="00827020"/>
    <w:rsid w:val="00833177"/>
    <w:rsid w:val="008334BB"/>
    <w:rsid w:val="0083398F"/>
    <w:rsid w:val="0083646A"/>
    <w:rsid w:val="00837776"/>
    <w:rsid w:val="00850B5F"/>
    <w:rsid w:val="00850D6E"/>
    <w:rsid w:val="00853542"/>
    <w:rsid w:val="0085477C"/>
    <w:rsid w:val="00855EE6"/>
    <w:rsid w:val="00863FFB"/>
    <w:rsid w:val="0087015D"/>
    <w:rsid w:val="0087283D"/>
    <w:rsid w:val="00872ADE"/>
    <w:rsid w:val="00873178"/>
    <w:rsid w:val="00873BFF"/>
    <w:rsid w:val="00874807"/>
    <w:rsid w:val="008810A9"/>
    <w:rsid w:val="00881874"/>
    <w:rsid w:val="00881E6A"/>
    <w:rsid w:val="008824CC"/>
    <w:rsid w:val="00882ECB"/>
    <w:rsid w:val="00883257"/>
    <w:rsid w:val="00892F70"/>
    <w:rsid w:val="008A3F3B"/>
    <w:rsid w:val="008A436E"/>
    <w:rsid w:val="008A4AA3"/>
    <w:rsid w:val="008B1F96"/>
    <w:rsid w:val="008B2507"/>
    <w:rsid w:val="008B6A16"/>
    <w:rsid w:val="008B6BD1"/>
    <w:rsid w:val="008B7AFC"/>
    <w:rsid w:val="008C2070"/>
    <w:rsid w:val="008C2478"/>
    <w:rsid w:val="008C2EE0"/>
    <w:rsid w:val="008C6B59"/>
    <w:rsid w:val="008C6BD0"/>
    <w:rsid w:val="008C6C17"/>
    <w:rsid w:val="008D1EB3"/>
    <w:rsid w:val="008D5AD6"/>
    <w:rsid w:val="008E1FD0"/>
    <w:rsid w:val="008E71DC"/>
    <w:rsid w:val="008F4399"/>
    <w:rsid w:val="008F4F92"/>
    <w:rsid w:val="00904B63"/>
    <w:rsid w:val="00906C75"/>
    <w:rsid w:val="00911879"/>
    <w:rsid w:val="00911BF2"/>
    <w:rsid w:val="00932585"/>
    <w:rsid w:val="00932EFB"/>
    <w:rsid w:val="00945E87"/>
    <w:rsid w:val="00947E5B"/>
    <w:rsid w:val="009528E1"/>
    <w:rsid w:val="009531F1"/>
    <w:rsid w:val="00964430"/>
    <w:rsid w:val="00965CE7"/>
    <w:rsid w:val="00972954"/>
    <w:rsid w:val="00973BCC"/>
    <w:rsid w:val="009772A2"/>
    <w:rsid w:val="00980952"/>
    <w:rsid w:val="00980EE1"/>
    <w:rsid w:val="0098227E"/>
    <w:rsid w:val="009872B4"/>
    <w:rsid w:val="00990F89"/>
    <w:rsid w:val="00994D49"/>
    <w:rsid w:val="00994DA1"/>
    <w:rsid w:val="009964DD"/>
    <w:rsid w:val="009A07F4"/>
    <w:rsid w:val="009B4350"/>
    <w:rsid w:val="009B4E71"/>
    <w:rsid w:val="009B593E"/>
    <w:rsid w:val="009C1E73"/>
    <w:rsid w:val="009C671B"/>
    <w:rsid w:val="009D4589"/>
    <w:rsid w:val="009E3AF7"/>
    <w:rsid w:val="009E72F3"/>
    <w:rsid w:val="009F05E6"/>
    <w:rsid w:val="009F33C0"/>
    <w:rsid w:val="009F33D3"/>
    <w:rsid w:val="009F3DA0"/>
    <w:rsid w:val="00A05586"/>
    <w:rsid w:val="00A11617"/>
    <w:rsid w:val="00A12276"/>
    <w:rsid w:val="00A14428"/>
    <w:rsid w:val="00A1464E"/>
    <w:rsid w:val="00A2017C"/>
    <w:rsid w:val="00A23E36"/>
    <w:rsid w:val="00A25610"/>
    <w:rsid w:val="00A31168"/>
    <w:rsid w:val="00A311C5"/>
    <w:rsid w:val="00A345BB"/>
    <w:rsid w:val="00A355BF"/>
    <w:rsid w:val="00A35838"/>
    <w:rsid w:val="00A35F61"/>
    <w:rsid w:val="00A44BFB"/>
    <w:rsid w:val="00A46454"/>
    <w:rsid w:val="00A53BA3"/>
    <w:rsid w:val="00A550A8"/>
    <w:rsid w:val="00A56616"/>
    <w:rsid w:val="00A60B31"/>
    <w:rsid w:val="00A612DE"/>
    <w:rsid w:val="00A635EF"/>
    <w:rsid w:val="00A67D00"/>
    <w:rsid w:val="00A74406"/>
    <w:rsid w:val="00A74546"/>
    <w:rsid w:val="00A808C8"/>
    <w:rsid w:val="00A81C55"/>
    <w:rsid w:val="00A84A4B"/>
    <w:rsid w:val="00A86CC8"/>
    <w:rsid w:val="00A87772"/>
    <w:rsid w:val="00A91FF6"/>
    <w:rsid w:val="00A922A0"/>
    <w:rsid w:val="00AB1BB5"/>
    <w:rsid w:val="00AB60E0"/>
    <w:rsid w:val="00AC6369"/>
    <w:rsid w:val="00AD753C"/>
    <w:rsid w:val="00AE0C31"/>
    <w:rsid w:val="00AE1909"/>
    <w:rsid w:val="00AF3A74"/>
    <w:rsid w:val="00AF63D0"/>
    <w:rsid w:val="00AF6A14"/>
    <w:rsid w:val="00AF6DC6"/>
    <w:rsid w:val="00B01101"/>
    <w:rsid w:val="00B01452"/>
    <w:rsid w:val="00B022A8"/>
    <w:rsid w:val="00B042B2"/>
    <w:rsid w:val="00B07D90"/>
    <w:rsid w:val="00B1035C"/>
    <w:rsid w:val="00B1059E"/>
    <w:rsid w:val="00B1279F"/>
    <w:rsid w:val="00B13769"/>
    <w:rsid w:val="00B17F37"/>
    <w:rsid w:val="00B210D6"/>
    <w:rsid w:val="00B266AD"/>
    <w:rsid w:val="00B27D0A"/>
    <w:rsid w:val="00B305B1"/>
    <w:rsid w:val="00B33D0F"/>
    <w:rsid w:val="00B3459C"/>
    <w:rsid w:val="00B35F34"/>
    <w:rsid w:val="00B36E5A"/>
    <w:rsid w:val="00B37633"/>
    <w:rsid w:val="00B414D9"/>
    <w:rsid w:val="00B4198A"/>
    <w:rsid w:val="00B42D1D"/>
    <w:rsid w:val="00B4308E"/>
    <w:rsid w:val="00B5207F"/>
    <w:rsid w:val="00B54C75"/>
    <w:rsid w:val="00B64B98"/>
    <w:rsid w:val="00B66AC7"/>
    <w:rsid w:val="00B826C2"/>
    <w:rsid w:val="00B827C7"/>
    <w:rsid w:val="00B832A4"/>
    <w:rsid w:val="00B842C2"/>
    <w:rsid w:val="00B8640C"/>
    <w:rsid w:val="00B909B1"/>
    <w:rsid w:val="00B91AC9"/>
    <w:rsid w:val="00B95664"/>
    <w:rsid w:val="00B97690"/>
    <w:rsid w:val="00B97B57"/>
    <w:rsid w:val="00BA009A"/>
    <w:rsid w:val="00BA0C00"/>
    <w:rsid w:val="00BA24E3"/>
    <w:rsid w:val="00BA592E"/>
    <w:rsid w:val="00BB1036"/>
    <w:rsid w:val="00BB2AD5"/>
    <w:rsid w:val="00BB30A0"/>
    <w:rsid w:val="00BB57F0"/>
    <w:rsid w:val="00BC0C04"/>
    <w:rsid w:val="00BC2322"/>
    <w:rsid w:val="00BC6E42"/>
    <w:rsid w:val="00BD1B0A"/>
    <w:rsid w:val="00BD3A4D"/>
    <w:rsid w:val="00BE0739"/>
    <w:rsid w:val="00BF0F9E"/>
    <w:rsid w:val="00BF12CB"/>
    <w:rsid w:val="00BF2747"/>
    <w:rsid w:val="00BF5DD7"/>
    <w:rsid w:val="00BF71F4"/>
    <w:rsid w:val="00BF7A09"/>
    <w:rsid w:val="00C00298"/>
    <w:rsid w:val="00C01C93"/>
    <w:rsid w:val="00C0653A"/>
    <w:rsid w:val="00C13E42"/>
    <w:rsid w:val="00C14C0F"/>
    <w:rsid w:val="00C22461"/>
    <w:rsid w:val="00C27CE3"/>
    <w:rsid w:val="00C3240A"/>
    <w:rsid w:val="00C326CF"/>
    <w:rsid w:val="00C3438D"/>
    <w:rsid w:val="00C346CD"/>
    <w:rsid w:val="00C36556"/>
    <w:rsid w:val="00C36E60"/>
    <w:rsid w:val="00C4151D"/>
    <w:rsid w:val="00C418D2"/>
    <w:rsid w:val="00C45FD2"/>
    <w:rsid w:val="00C56BA2"/>
    <w:rsid w:val="00C601DE"/>
    <w:rsid w:val="00C62A4C"/>
    <w:rsid w:val="00C6386B"/>
    <w:rsid w:val="00C66272"/>
    <w:rsid w:val="00C751E3"/>
    <w:rsid w:val="00C81723"/>
    <w:rsid w:val="00C852A3"/>
    <w:rsid w:val="00C87DEB"/>
    <w:rsid w:val="00C90C46"/>
    <w:rsid w:val="00C910FC"/>
    <w:rsid w:val="00C955CD"/>
    <w:rsid w:val="00C956DD"/>
    <w:rsid w:val="00C95B34"/>
    <w:rsid w:val="00C973AE"/>
    <w:rsid w:val="00CA04B9"/>
    <w:rsid w:val="00CA1C87"/>
    <w:rsid w:val="00CA35D7"/>
    <w:rsid w:val="00CB09CD"/>
    <w:rsid w:val="00CB5A56"/>
    <w:rsid w:val="00CB7B55"/>
    <w:rsid w:val="00CC05E7"/>
    <w:rsid w:val="00CC16FE"/>
    <w:rsid w:val="00CC33BE"/>
    <w:rsid w:val="00CC3EAB"/>
    <w:rsid w:val="00CC41A8"/>
    <w:rsid w:val="00CD10AF"/>
    <w:rsid w:val="00CD223A"/>
    <w:rsid w:val="00CD3B44"/>
    <w:rsid w:val="00CD5533"/>
    <w:rsid w:val="00CE6181"/>
    <w:rsid w:val="00CE7258"/>
    <w:rsid w:val="00CF2858"/>
    <w:rsid w:val="00CF66AB"/>
    <w:rsid w:val="00D04628"/>
    <w:rsid w:val="00D04FC3"/>
    <w:rsid w:val="00D05E5A"/>
    <w:rsid w:val="00D07F5C"/>
    <w:rsid w:val="00D141FF"/>
    <w:rsid w:val="00D17470"/>
    <w:rsid w:val="00D24684"/>
    <w:rsid w:val="00D32F6F"/>
    <w:rsid w:val="00D33143"/>
    <w:rsid w:val="00D362FF"/>
    <w:rsid w:val="00D50A1E"/>
    <w:rsid w:val="00D51CD7"/>
    <w:rsid w:val="00D60D6B"/>
    <w:rsid w:val="00D6347B"/>
    <w:rsid w:val="00D63BC6"/>
    <w:rsid w:val="00D64B44"/>
    <w:rsid w:val="00D662A7"/>
    <w:rsid w:val="00D671F4"/>
    <w:rsid w:val="00D70282"/>
    <w:rsid w:val="00D76F9C"/>
    <w:rsid w:val="00D82A4E"/>
    <w:rsid w:val="00D84FE4"/>
    <w:rsid w:val="00D853F3"/>
    <w:rsid w:val="00D86325"/>
    <w:rsid w:val="00D9003B"/>
    <w:rsid w:val="00D92784"/>
    <w:rsid w:val="00D9329A"/>
    <w:rsid w:val="00D93768"/>
    <w:rsid w:val="00DA1021"/>
    <w:rsid w:val="00DA3C90"/>
    <w:rsid w:val="00DA4B6F"/>
    <w:rsid w:val="00DA53F5"/>
    <w:rsid w:val="00DA763B"/>
    <w:rsid w:val="00DA7A73"/>
    <w:rsid w:val="00DB21E5"/>
    <w:rsid w:val="00DB744E"/>
    <w:rsid w:val="00DD0FB8"/>
    <w:rsid w:val="00DD2150"/>
    <w:rsid w:val="00DE094B"/>
    <w:rsid w:val="00DE4165"/>
    <w:rsid w:val="00DE62F9"/>
    <w:rsid w:val="00DE6318"/>
    <w:rsid w:val="00DE6781"/>
    <w:rsid w:val="00DF0AB2"/>
    <w:rsid w:val="00DF28AB"/>
    <w:rsid w:val="00DF47CB"/>
    <w:rsid w:val="00E00C87"/>
    <w:rsid w:val="00E03CC1"/>
    <w:rsid w:val="00E0451C"/>
    <w:rsid w:val="00E04E0D"/>
    <w:rsid w:val="00E07070"/>
    <w:rsid w:val="00E10E7D"/>
    <w:rsid w:val="00E13658"/>
    <w:rsid w:val="00E1419E"/>
    <w:rsid w:val="00E14D16"/>
    <w:rsid w:val="00E17D4E"/>
    <w:rsid w:val="00E20C3B"/>
    <w:rsid w:val="00E20EE8"/>
    <w:rsid w:val="00E22CE7"/>
    <w:rsid w:val="00E315DE"/>
    <w:rsid w:val="00E318EF"/>
    <w:rsid w:val="00E325C8"/>
    <w:rsid w:val="00E33AC6"/>
    <w:rsid w:val="00E33CDB"/>
    <w:rsid w:val="00E343A6"/>
    <w:rsid w:val="00E36EC3"/>
    <w:rsid w:val="00E43B6D"/>
    <w:rsid w:val="00E50D18"/>
    <w:rsid w:val="00E53421"/>
    <w:rsid w:val="00E55777"/>
    <w:rsid w:val="00E5785E"/>
    <w:rsid w:val="00E63EDF"/>
    <w:rsid w:val="00E70248"/>
    <w:rsid w:val="00E7174D"/>
    <w:rsid w:val="00E72B00"/>
    <w:rsid w:val="00E74040"/>
    <w:rsid w:val="00E75F85"/>
    <w:rsid w:val="00E76854"/>
    <w:rsid w:val="00E77785"/>
    <w:rsid w:val="00E80276"/>
    <w:rsid w:val="00E8052C"/>
    <w:rsid w:val="00E80E68"/>
    <w:rsid w:val="00E844AB"/>
    <w:rsid w:val="00E84A5A"/>
    <w:rsid w:val="00E87F01"/>
    <w:rsid w:val="00E931FD"/>
    <w:rsid w:val="00E940DA"/>
    <w:rsid w:val="00E95110"/>
    <w:rsid w:val="00EA139E"/>
    <w:rsid w:val="00EA1C65"/>
    <w:rsid w:val="00EA4125"/>
    <w:rsid w:val="00EA7AA1"/>
    <w:rsid w:val="00EB0C27"/>
    <w:rsid w:val="00EB33A2"/>
    <w:rsid w:val="00EB408A"/>
    <w:rsid w:val="00EB50F6"/>
    <w:rsid w:val="00EC3D34"/>
    <w:rsid w:val="00EC4EB1"/>
    <w:rsid w:val="00ED159D"/>
    <w:rsid w:val="00ED1D7C"/>
    <w:rsid w:val="00ED24A7"/>
    <w:rsid w:val="00ED29BB"/>
    <w:rsid w:val="00ED3E13"/>
    <w:rsid w:val="00ED6E47"/>
    <w:rsid w:val="00ED75C4"/>
    <w:rsid w:val="00EE62B2"/>
    <w:rsid w:val="00EE71E5"/>
    <w:rsid w:val="00EE7F22"/>
    <w:rsid w:val="00EF1E36"/>
    <w:rsid w:val="00EF31E4"/>
    <w:rsid w:val="00EF630A"/>
    <w:rsid w:val="00EF68EE"/>
    <w:rsid w:val="00F0076C"/>
    <w:rsid w:val="00F06A54"/>
    <w:rsid w:val="00F124DF"/>
    <w:rsid w:val="00F1374D"/>
    <w:rsid w:val="00F17A93"/>
    <w:rsid w:val="00F20AAF"/>
    <w:rsid w:val="00F24286"/>
    <w:rsid w:val="00F252C9"/>
    <w:rsid w:val="00F30D94"/>
    <w:rsid w:val="00F31745"/>
    <w:rsid w:val="00F37EC0"/>
    <w:rsid w:val="00F444E7"/>
    <w:rsid w:val="00F45109"/>
    <w:rsid w:val="00F479A5"/>
    <w:rsid w:val="00F47BF1"/>
    <w:rsid w:val="00F5018D"/>
    <w:rsid w:val="00F51603"/>
    <w:rsid w:val="00F52F74"/>
    <w:rsid w:val="00F53ACA"/>
    <w:rsid w:val="00F5602D"/>
    <w:rsid w:val="00F56840"/>
    <w:rsid w:val="00F64756"/>
    <w:rsid w:val="00F6622D"/>
    <w:rsid w:val="00F675D1"/>
    <w:rsid w:val="00F676BA"/>
    <w:rsid w:val="00F7020A"/>
    <w:rsid w:val="00F77DF1"/>
    <w:rsid w:val="00F8326A"/>
    <w:rsid w:val="00F9103C"/>
    <w:rsid w:val="00F916A1"/>
    <w:rsid w:val="00F9225C"/>
    <w:rsid w:val="00F94B91"/>
    <w:rsid w:val="00F956B9"/>
    <w:rsid w:val="00F967CA"/>
    <w:rsid w:val="00FA3AE3"/>
    <w:rsid w:val="00FA3F0D"/>
    <w:rsid w:val="00FA432D"/>
    <w:rsid w:val="00FA5DCE"/>
    <w:rsid w:val="00FA67D1"/>
    <w:rsid w:val="00FB007B"/>
    <w:rsid w:val="00FB5F60"/>
    <w:rsid w:val="00FB73C5"/>
    <w:rsid w:val="00FB79A6"/>
    <w:rsid w:val="00FC7CD9"/>
    <w:rsid w:val="00FD16F8"/>
    <w:rsid w:val="00FD2B63"/>
    <w:rsid w:val="00FD3A52"/>
    <w:rsid w:val="00FD7FDF"/>
    <w:rsid w:val="00FE4288"/>
    <w:rsid w:val="00FE45B9"/>
    <w:rsid w:val="00FE45FF"/>
    <w:rsid w:val="00FF0114"/>
    <w:rsid w:val="00FF3230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920B7"/>
  <w15:docId w15:val="{0E77905C-2F02-4CAB-BD2F-716799BB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4109"/>
    <w:pPr>
      <w:ind w:firstLine="709"/>
    </w:pPr>
    <w:rPr>
      <w:sz w:val="24"/>
    </w:rPr>
  </w:style>
  <w:style w:type="paragraph" w:styleId="1">
    <w:name w:val="heading 1"/>
    <w:basedOn w:val="a0"/>
    <w:next w:val="a0"/>
    <w:link w:val="10"/>
    <w:qFormat/>
    <w:rsid w:val="00CD3B44"/>
    <w:pPr>
      <w:keepNext/>
      <w:pageBreakBefore/>
      <w:spacing w:before="240" w:after="240"/>
      <w:jc w:val="center"/>
      <w:outlineLvl w:val="0"/>
    </w:pPr>
    <w:rPr>
      <w:b/>
      <w:caps/>
      <w:szCs w:val="24"/>
      <w:lang w:val="x-none" w:eastAsia="x-none"/>
    </w:rPr>
  </w:style>
  <w:style w:type="paragraph" w:styleId="2">
    <w:name w:val="heading 2"/>
    <w:basedOn w:val="a0"/>
    <w:next w:val="a0"/>
    <w:link w:val="20"/>
    <w:qFormat/>
    <w:rsid w:val="000D04F4"/>
    <w:pPr>
      <w:keepNext/>
      <w:keepLines/>
      <w:spacing w:before="240" w:after="240"/>
      <w:ind w:firstLine="0"/>
      <w:jc w:val="center"/>
      <w:outlineLvl w:val="1"/>
    </w:pPr>
    <w:rPr>
      <w:rFonts w:cstheme="majorBidi"/>
      <w:b/>
      <w:szCs w:val="24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1F1FA9"/>
    <w:pPr>
      <w:keepNext/>
      <w:keepLines/>
      <w:spacing w:before="120" w:after="120"/>
      <w:jc w:val="both"/>
      <w:outlineLvl w:val="2"/>
    </w:pPr>
    <w:rPr>
      <w:rFonts w:cstheme="majorBidi"/>
      <w:b/>
      <w:bCs/>
      <w:i/>
      <w:szCs w:val="24"/>
      <w:lang w:val="x-none" w:eastAsia="x-none"/>
    </w:rPr>
  </w:style>
  <w:style w:type="paragraph" w:styleId="4">
    <w:name w:val="heading 4"/>
    <w:basedOn w:val="a0"/>
    <w:next w:val="a0"/>
    <w:link w:val="40"/>
    <w:qFormat/>
    <w:rsid w:val="00E20EE8"/>
    <w:pPr>
      <w:keepNext/>
      <w:widowControl w:val="0"/>
      <w:spacing w:before="120"/>
      <w:outlineLvl w:val="3"/>
    </w:pPr>
    <w:rPr>
      <w:rFonts w:eastAsia="Times New Roman"/>
      <w:u w:val="single"/>
      <w:lang w:eastAsia="ru-RU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7171D6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D3B44"/>
    <w:rPr>
      <w:b/>
      <w:caps/>
      <w:sz w:val="24"/>
      <w:szCs w:val="24"/>
      <w:lang w:val="x-none" w:eastAsia="x-none"/>
    </w:rPr>
  </w:style>
  <w:style w:type="character" w:customStyle="1" w:styleId="20">
    <w:name w:val="Заголовок 2 Знак"/>
    <w:link w:val="2"/>
    <w:rsid w:val="000D04F4"/>
    <w:rPr>
      <w:rFonts w:cstheme="majorBidi"/>
      <w:b/>
      <w:sz w:val="24"/>
      <w:szCs w:val="24"/>
      <w:lang w:val="x-none" w:eastAsia="x-none"/>
    </w:rPr>
  </w:style>
  <w:style w:type="character" w:customStyle="1" w:styleId="30">
    <w:name w:val="Заголовок 3 Знак"/>
    <w:link w:val="3"/>
    <w:uiPriority w:val="9"/>
    <w:rsid w:val="001F1FA9"/>
    <w:rPr>
      <w:rFonts w:cstheme="majorBidi"/>
      <w:b/>
      <w:bCs/>
      <w:i/>
      <w:sz w:val="24"/>
      <w:szCs w:val="24"/>
      <w:lang w:val="x-none" w:eastAsia="x-none"/>
    </w:rPr>
  </w:style>
  <w:style w:type="character" w:customStyle="1" w:styleId="40">
    <w:name w:val="Заголовок 4 Знак"/>
    <w:basedOn w:val="a1"/>
    <w:link w:val="4"/>
    <w:rsid w:val="00E20EE8"/>
    <w:rPr>
      <w:rFonts w:eastAsia="Times New Roman"/>
      <w:sz w:val="24"/>
      <w:u w:val="single"/>
      <w:lang w:eastAsia="ru-RU"/>
    </w:rPr>
  </w:style>
  <w:style w:type="character" w:styleId="a4">
    <w:name w:val="Placeholder Text"/>
    <w:basedOn w:val="a1"/>
    <w:uiPriority w:val="99"/>
    <w:semiHidden/>
    <w:rsid w:val="000A5C3E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0A5C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A5C3E"/>
    <w:rPr>
      <w:rFonts w:ascii="Tahoma" w:hAnsi="Tahoma" w:cs="Tahoma"/>
      <w:sz w:val="16"/>
      <w:szCs w:val="16"/>
    </w:rPr>
  </w:style>
  <w:style w:type="paragraph" w:customStyle="1" w:styleId="-">
    <w:name w:val="Тб - примечание"/>
    <w:basedOn w:val="a0"/>
    <w:link w:val="-0"/>
    <w:qFormat/>
    <w:rsid w:val="00CD3B44"/>
    <w:pPr>
      <w:ind w:firstLine="0"/>
      <w:jc w:val="both"/>
    </w:pPr>
    <w:rPr>
      <w:sz w:val="20"/>
    </w:rPr>
  </w:style>
  <w:style w:type="character" w:customStyle="1" w:styleId="-0">
    <w:name w:val="Тб - примечание Знак"/>
    <w:basedOn w:val="a1"/>
    <w:link w:val="-"/>
    <w:rsid w:val="00CD3B44"/>
  </w:style>
  <w:style w:type="paragraph" w:customStyle="1" w:styleId="-1">
    <w:name w:val="Тб - заголовок"/>
    <w:basedOn w:val="-"/>
    <w:link w:val="-2"/>
    <w:qFormat/>
    <w:rsid w:val="00CD3B44"/>
    <w:pPr>
      <w:jc w:val="center"/>
    </w:pPr>
    <w:rPr>
      <w:b/>
    </w:rPr>
  </w:style>
  <w:style w:type="character" w:customStyle="1" w:styleId="-2">
    <w:name w:val="Тб - заголовок Знак"/>
    <w:basedOn w:val="-0"/>
    <w:link w:val="-1"/>
    <w:rsid w:val="00CD3B44"/>
    <w:rPr>
      <w:b/>
    </w:rPr>
  </w:style>
  <w:style w:type="paragraph" w:customStyle="1" w:styleId="-3">
    <w:name w:val="Тб - номер"/>
    <w:basedOn w:val="-1"/>
    <w:link w:val="-4"/>
    <w:qFormat/>
    <w:rsid w:val="00CD3B44"/>
    <w:pPr>
      <w:jc w:val="right"/>
    </w:pPr>
    <w:rPr>
      <w:b w:val="0"/>
      <w:i/>
    </w:rPr>
  </w:style>
  <w:style w:type="character" w:customStyle="1" w:styleId="-4">
    <w:name w:val="Тб - номер Знак"/>
    <w:basedOn w:val="-2"/>
    <w:link w:val="-3"/>
    <w:rsid w:val="00CD3B44"/>
    <w:rPr>
      <w:b w:val="0"/>
      <w:i/>
    </w:rPr>
  </w:style>
  <w:style w:type="paragraph" w:styleId="a7">
    <w:name w:val="No Spacing"/>
    <w:aliases w:val="Без отступа"/>
    <w:uiPriority w:val="1"/>
    <w:qFormat/>
    <w:rsid w:val="00CD3B44"/>
    <w:rPr>
      <w:sz w:val="24"/>
    </w:rPr>
  </w:style>
  <w:style w:type="paragraph" w:styleId="a">
    <w:name w:val="List Paragraph"/>
    <w:aliases w:val="Список абзац"/>
    <w:basedOn w:val="a0"/>
    <w:uiPriority w:val="34"/>
    <w:qFormat/>
    <w:rsid w:val="00CD3B44"/>
    <w:pPr>
      <w:numPr>
        <w:numId w:val="1"/>
      </w:numPr>
      <w:contextualSpacing/>
    </w:pPr>
  </w:style>
  <w:style w:type="table" w:styleId="a8">
    <w:name w:val="Table Grid"/>
    <w:basedOn w:val="a2"/>
    <w:uiPriority w:val="59"/>
    <w:rsid w:val="008B1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28743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87437"/>
    <w:rPr>
      <w:sz w:val="24"/>
    </w:rPr>
  </w:style>
  <w:style w:type="paragraph" w:styleId="ab">
    <w:name w:val="footer"/>
    <w:basedOn w:val="a0"/>
    <w:link w:val="ac"/>
    <w:uiPriority w:val="99"/>
    <w:unhideWhenUsed/>
    <w:rsid w:val="0028743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87437"/>
    <w:rPr>
      <w:sz w:val="24"/>
    </w:rPr>
  </w:style>
  <w:style w:type="paragraph" w:styleId="ad">
    <w:name w:val="Normal (Web)"/>
    <w:basedOn w:val="a0"/>
    <w:uiPriority w:val="99"/>
    <w:semiHidden/>
    <w:unhideWhenUsed/>
    <w:rsid w:val="005E0D8E"/>
    <w:pPr>
      <w:spacing w:before="100" w:beforeAutospacing="1" w:after="100" w:afterAutospacing="1"/>
      <w:ind w:firstLine="0"/>
    </w:pPr>
    <w:rPr>
      <w:rFonts w:eastAsiaTheme="minorEastAsia"/>
      <w:szCs w:val="24"/>
      <w:lang w:eastAsia="ru-RU"/>
    </w:rPr>
  </w:style>
  <w:style w:type="character" w:styleId="ae">
    <w:name w:val="annotation reference"/>
    <w:basedOn w:val="a1"/>
    <w:uiPriority w:val="99"/>
    <w:semiHidden/>
    <w:unhideWhenUsed/>
    <w:rsid w:val="00783F2A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83F2A"/>
    <w:rPr>
      <w:sz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83F2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83F2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83F2A"/>
    <w:rPr>
      <w:b/>
      <w:bCs/>
    </w:rPr>
  </w:style>
  <w:style w:type="character" w:styleId="af3">
    <w:name w:val="Hyperlink"/>
    <w:basedOn w:val="a1"/>
    <w:uiPriority w:val="99"/>
    <w:semiHidden/>
    <w:unhideWhenUsed/>
    <w:rsid w:val="00B42D1D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9B4350"/>
  </w:style>
  <w:style w:type="character" w:customStyle="1" w:styleId="50">
    <w:name w:val="Заголовок 5 Знак"/>
    <w:basedOn w:val="a1"/>
    <w:link w:val="5"/>
    <w:uiPriority w:val="9"/>
    <w:rsid w:val="007171D6"/>
    <w:rPr>
      <w:rFonts w:eastAsiaTheme="majorEastAsia" w:cstheme="majorBid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\Documents\&#1053;&#1072;&#1089;&#1090;&#1088;&#1072;&#1080;&#1074;&#1072;&#1077;&#1084;&#1099;&#1077;%20&#1096;&#1072;&#1073;&#1083;&#1086;&#1085;&#1099;%20Office\&#1051;&#1077;&#108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FD0F3-D758-4D27-BD52-B58641AA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Лекции.dotx</Template>
  <TotalTime>557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14</cp:revision>
  <cp:lastPrinted>2021-07-16T06:34:00Z</cp:lastPrinted>
  <dcterms:created xsi:type="dcterms:W3CDTF">2025-02-25T06:08:00Z</dcterms:created>
  <dcterms:modified xsi:type="dcterms:W3CDTF">2025-03-18T19:04:00Z</dcterms:modified>
</cp:coreProperties>
</file>